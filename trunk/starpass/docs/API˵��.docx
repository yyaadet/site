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cstheme="minorHAnsi"/>
          <w:szCs w:val="21"/>
        </w:rPr>
        <w:id w:val="147522748"/>
        <w:docPartObj>
          <w:docPartGallery w:val="Cover Pages"/>
          <w:docPartUnique/>
        </w:docPartObj>
      </w:sdtPr>
      <w:sdtEndPr>
        <w:rPr>
          <w:rFonts w:eastAsiaTheme="majorEastAsia"/>
          <w:caps/>
          <w:kern w:val="0"/>
        </w:rPr>
      </w:sdtEndPr>
      <w:sdtContent>
        <w:p w:rsidR="002F0D69" w:rsidRPr="00B753B1" w:rsidRDefault="00185366" w:rsidP="00633AC1">
          <w:pPr>
            <w:spacing w:after="100" w:afterAutospacing="1"/>
            <w:rPr>
              <w:rFonts w:cstheme="minorHAnsi"/>
              <w:szCs w:val="21"/>
            </w:rPr>
          </w:pPr>
          <w:r>
            <w:rPr>
              <w:rFonts w:cstheme="minorHAnsi"/>
              <w:noProof/>
              <w:szCs w:val="21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97" type="#_x0000_t202" style="position:absolute;left:0;text-align:left;margin-left:40.7pt;margin-top:-50.45pt;width:76.05pt;height:80.7pt;z-index:251650560;mso-position-horizontal-relative:text;mso-position-vertical-relative:text" filled="f" stroked="f">
                <v:textbox>
                  <w:txbxContent>
                    <w:p w:rsidR="008546FD" w:rsidRDefault="008546FD" w:rsidP="005D0DC7">
                      <w:pPr>
                        <w:jc w:val="center"/>
                      </w:pPr>
                    </w:p>
                    <w:p w:rsidR="008546FD" w:rsidRDefault="008546FD" w:rsidP="005D0DC7">
                      <w:pPr>
                        <w:jc w:val="center"/>
                      </w:pPr>
                    </w:p>
                    <w:p w:rsidR="008546FD" w:rsidRPr="005D0DC7" w:rsidRDefault="008546FD" w:rsidP="005D0DC7">
                      <w:pPr>
                        <w:pStyle w:val="a3"/>
                        <w:jc w:val="center"/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  <w:r w:rsidRPr="005D0DC7">
                        <w:rPr>
                          <w:rFonts w:hint="eastAsia"/>
                          <w:color w:val="FFFFFF" w:themeColor="background1"/>
                          <w:sz w:val="44"/>
                          <w:szCs w:val="44"/>
                        </w:rPr>
                        <w:t>V1.0</w:t>
                      </w:r>
                    </w:p>
                  </w:txbxContent>
                </v:textbox>
              </v:shape>
            </w:pict>
          </w:r>
          <w:r>
            <w:rPr>
              <w:rFonts w:cstheme="minorHAnsi"/>
              <w:noProof/>
              <w:szCs w:val="21"/>
            </w:rPr>
            <w:pict>
              <v:group id="_x0000_s1095" style="position:absolute;left:0;text-align:left;margin-left:-74.6pt;margin-top:-50.45pt;width:560pt;height:798.8pt;z-index:251647488;mso-position-horizontal-relative:text;mso-position-vertical-relative:text" coordorigin="308,431" coordsize="11200,15976">
                <v:rect id="_x0000_s1078" style="position:absolute;left:326;top:431;width:11182;height:15976;mso-width-relative:margin;v-text-anchor:middle" o:regroupid="5" fillcolor="#7f7f7f" strokecolor="white" strokeweight="1pt">
                  <v:fill r:id="rId9" o:title="Zig zag" color2="#bfbfbf" type="pattern"/>
                  <v:shadow color="#d8d8d8" offset="3pt,3pt" offset2="2pt,2pt"/>
                </v:rect>
                <v:rect id="_x0000_s1079" style="position:absolute;left:3350;top:431;width:8158;height:15976;mso-width-relative:margin" o:regroupid="5" fillcolor="#9bbb59 [3206]" strokecolor="white" strokeweight="1pt">
                  <v:fill color2="#9bbb59 [3206]"/>
                  <v:shadow color="#d8d8d8" offset="3pt,3pt" offset2="2pt,2pt"/>
                  <v:textbox style="mso-next-textbox:#_x0000_s1079" inset="18pt,108pt,36pt">
                    <w:txbxContent>
                      <w:sdt>
                        <w:sdtPr>
                          <w:rPr>
                            <w:rFonts w:hint="eastAsia"/>
                            <w:color w:val="FFFFFF" w:themeColor="background1"/>
                            <w:sz w:val="44"/>
                            <w:szCs w:val="44"/>
                          </w:rPr>
                          <w:alias w:val="副标题"/>
                          <w:id w:val="147523564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8546FD" w:rsidRPr="00BA7979" w:rsidRDefault="002B4703" w:rsidP="00633AC1">
                            <w:pPr>
                              <w:pStyle w:val="a3"/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44"/>
                                <w:szCs w:val="44"/>
                              </w:rPr>
                              <w:t>使用说明</w:t>
                            </w:r>
                          </w:p>
                        </w:sdtContent>
                      </w:sdt>
                      <w:p w:rsidR="008546FD" w:rsidRPr="00AB7CBA" w:rsidRDefault="005C5FA0" w:rsidP="008A08EC">
                        <w:pPr>
                          <w:pStyle w:val="a3"/>
                          <w:rPr>
                            <w:color w:val="FFFFFF" w:themeColor="background1"/>
                            <w:sz w:val="96"/>
                            <w:szCs w:val="96"/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sz w:val="96"/>
                            <w:szCs w:val="96"/>
                          </w:rPr>
                          <w:t>用户系统</w:t>
                        </w:r>
                        <w:r w:rsidR="002B4703">
                          <w:rPr>
                            <w:rFonts w:hint="eastAsia"/>
                            <w:color w:val="FFFFFF" w:themeColor="background1"/>
                            <w:sz w:val="96"/>
                            <w:szCs w:val="96"/>
                          </w:rPr>
                          <w:t>API</w:t>
                        </w:r>
                      </w:p>
                      <w:p w:rsidR="008546FD" w:rsidRDefault="008546FD" w:rsidP="00633AC1">
                        <w:pPr>
                          <w:pStyle w:val="a3"/>
                          <w:rPr>
                            <w:color w:val="FFFFFF" w:themeColor="background1"/>
                          </w:rPr>
                        </w:pPr>
                      </w:p>
                      <w:sdt>
                        <w:sdtPr>
                          <w:rPr>
                            <w:color w:val="FFFFFF" w:themeColor="background1"/>
                          </w:rPr>
                          <w:alias w:val="摘要"/>
                          <w:id w:val="219849043"/>
                          <w:dataBinding w:prefixMappings="xmlns:ns0='http://schemas.microsoft.com/office/2006/coverPageProps' " w:xpath="/ns0:CoverPageProperties[1]/ns0:Abstract[1]" w:storeItemID="{55AF091B-3C7A-41E3-B477-F2FDAA23CFDA}"/>
                          <w:text/>
                        </w:sdtPr>
                        <w:sdtContent>
                          <w:p w:rsidR="008546FD" w:rsidRDefault="008546FD" w:rsidP="00633AC1">
                            <w:pPr>
                              <w:pStyle w:val="a3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摘要</w:t>
                            </w:r>
                          </w:p>
                        </w:sdtContent>
                      </w:sdt>
                    </w:txbxContent>
                  </v:textbox>
                </v:rect>
                <v:group id="_x0000_s1080" style="position:absolute;left:308;top:4200;width:3042;height:6453" coordorigin="654,3599" coordsize="2880,5760" o:regroupid="5">
                  <v:rect id="_x0000_s1081" style="position:absolute;left:2094;top:6479;width:1440;height:1440;flip:x;mso-width-relative:margin;v-text-anchor:middle" fillcolor="#a7bfde [1620]" strokecolor="white" strokeweight="1pt">
                    <v:fill opacity="52429f"/>
                    <v:shadow color="#d8d8d8" offset="3pt,3pt" offset2="2pt,2pt"/>
                  </v:rect>
                  <v:rect id="_x0000_s1082" style="position:absolute;left:2094;top:5039;width:1440;height:1440;flip:x;mso-width-relative:margin;v-text-anchor:middle" fillcolor="#a7bfde [1620]" strokecolor="white" strokeweight="1pt">
                    <v:fill opacity=".5"/>
                    <v:shadow color="#d8d8d8" offset="3pt,3pt" offset2="2pt,2pt"/>
                  </v:rect>
                  <v:rect id="_x0000_s1083" style="position:absolute;left:654;top:5039;width:1440;height:1440;flip:x;mso-width-relative:margin;v-text-anchor:middle" fillcolor="#a7bfde [1620]" strokecolor="white" strokeweight="1pt">
                    <v:fill opacity="52429f"/>
                    <v:shadow color="#d8d8d8" offset="3pt,3pt" offset2="2pt,2pt"/>
                  </v:rect>
                  <v:rect id="_x0000_s1084" style="position:absolute;left:654;top:3599;width:1440;height:1440;flip:x;mso-width-relative:margin;v-text-anchor:middle" fillcolor="#a7bfde [1620]" strokecolor="white" strokeweight="1pt">
                    <v:fill opacity=".5"/>
                    <v:shadow color="#d8d8d8" offset="3pt,3pt" offset2="2pt,2pt"/>
                  </v:rect>
                  <v:rect id="_x0000_s1085" style="position:absolute;left:654;top:6479;width:1440;height:1440;flip:x;mso-width-relative:margin;v-text-anchor:middle" fillcolor="#a7bfde [1620]" strokecolor="white" strokeweight="1pt">
                    <v:fill opacity=".5"/>
                    <v:shadow color="#d8d8d8" offset="3pt,3pt" offset2="2pt,2pt"/>
                  </v:rect>
                  <v:rect id="_x0000_s1086" style="position:absolute;left:2094;top:7919;width:1440;height:1440;flip:x;mso-width-relative:margin;v-text-anchor:middle" fillcolor="#a7bfde [1620]" strokecolor="white" strokeweight="1pt">
                    <v:fill opacity=".5"/>
                    <v:shadow color="#d8d8d8" offset="3pt,3pt" offset2="2pt,2pt"/>
                  </v:rect>
                </v:group>
                <v:rect id="_x0000_s1087" style="position:absolute;left:2614;top:431;width:1521;height:1614;flip:x;mso-width-relative:margin;v-text-anchor:bottom" o:regroupid="5" fillcolor="#c0504d [3205]" strokecolor="white" strokeweight="1pt">
                  <v:shadow color="#d8d8d8" offset="3pt,3pt" offset2="2pt,2pt"/>
                  <v:textbox style="mso-next-textbox:#_x0000_s1087">
                    <w:txbxContent>
                      <w:p w:rsidR="008546FD" w:rsidRPr="005F582B" w:rsidRDefault="008546FD" w:rsidP="005F582B">
                        <w:pPr>
                          <w:pStyle w:val="a3"/>
                          <w:rPr>
                            <w:sz w:val="52"/>
                            <w:szCs w:val="52"/>
                          </w:rPr>
                        </w:pPr>
                      </w:p>
                    </w:txbxContent>
                  </v:textbox>
                </v:rect>
                <v:group id="_x0000_s1089" style="position:absolute;left:10747;top:15591;width:761;height:808;flip:x y" coordorigin="8754,11945" coordsize="2880,2859" o:regroupid="6">
                  <v:rect id="_x0000_s1090" style="position:absolute;left:10194;top:11945;width:1440;height:1440;flip:x;mso-width-relative:margin;v-text-anchor:middle" fillcolor="#bfbfbf" strokecolor="white" strokeweight="1pt">
                    <v:fill opacity=".5"/>
                    <v:shadow color="#d8d8d8" offset="3pt,3pt" offset2="2pt,2pt"/>
                  </v:rect>
                  <v:rect id="_x0000_s1091" style="position:absolute;left:10194;top:13364;width:1440;height:1440;flip:x;mso-width-relative:margin;v-text-anchor:middle" fillcolor="#c0504d [3205]" strokecolor="white" strokeweight="1pt">
                    <v:shadow color="#d8d8d8" offset="3pt,3pt" offset2="2pt,2pt"/>
                  </v:rect>
                  <v:rect id="_x0000_s1092" style="position:absolute;left:8754;top:13364;width:1440;height:1440;flip:x;mso-width-relative:margin;v-text-anchor:middle" fillcolor="#bfbfbf" strokecolor="white" strokeweight="1pt">
                    <v:fill opacity=".5"/>
                    <v:shadow color="#d8d8d8" offset="3pt,3pt" offset2="2pt,2pt"/>
                  </v:rect>
                </v:group>
              </v:group>
            </w:pict>
          </w:r>
        </w:p>
        <w:p w:rsidR="002F0D69" w:rsidRPr="00B753B1" w:rsidRDefault="002F0D69" w:rsidP="00633AC1">
          <w:pPr>
            <w:spacing w:after="100" w:afterAutospacing="1"/>
            <w:rPr>
              <w:rFonts w:cstheme="minorHAnsi"/>
              <w:szCs w:val="21"/>
            </w:rPr>
          </w:pPr>
        </w:p>
        <w:p w:rsidR="002F0D69" w:rsidRPr="00B753B1" w:rsidRDefault="00185366" w:rsidP="000B5A58">
          <w:pPr>
            <w:widowControl/>
            <w:spacing w:after="100" w:afterAutospacing="1"/>
            <w:jc w:val="left"/>
            <w:rPr>
              <w:rFonts w:eastAsiaTheme="majorEastAsia" w:cstheme="minorHAnsi"/>
              <w:caps/>
              <w:kern w:val="0"/>
              <w:szCs w:val="21"/>
            </w:rPr>
          </w:pPr>
          <w:r>
            <w:rPr>
              <w:rFonts w:eastAsiaTheme="majorEastAsia" w:cstheme="minorHAnsi"/>
              <w:caps/>
              <w:noProof/>
              <w:kern w:val="0"/>
              <w:szCs w:val="21"/>
            </w:rPr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96" type="#_x0000_t32" style="position:absolute;margin-left:88.5pt;margin-top:30.8pt;width:250.5pt;height:0;z-index:251649536" o:connectortype="straight" strokecolor="white" strokeweight="1.5pt"/>
            </w:pict>
          </w:r>
          <w:r>
            <w:rPr>
              <w:rFonts w:eastAsiaTheme="majorEastAsia" w:cstheme="minorHAnsi"/>
              <w:caps/>
              <w:noProof/>
              <w:kern w:val="0"/>
              <w:szCs w:val="21"/>
            </w:rPr>
            <w:pict>
              <v:rect id="_x0000_s1093" style="position:absolute;margin-left:77.65pt;margin-top:639.05pt;width:345.5pt;height:49.7pt;z-index:251648512;v-text-anchor:bottom" o:regroupid="6" filled="f" stroked="f" strokecolor="white" strokeweight="1pt">
                <v:fill opacity="52429f"/>
                <v:shadow color="#d8d8d8" offset="3pt,3pt" offset2="2pt,2pt"/>
                <v:textbox style="mso-next-textbox:#_x0000_s1093" inset=",0,,0">
                  <w:txbxContent>
                    <w:sdt>
                      <w:sdtPr>
                        <w:rPr>
                          <w:color w:val="FFFFFF" w:themeColor="background1"/>
                        </w:rPr>
                        <w:alias w:val="公司"/>
                        <w:id w:val="147523568"/>
                        <w:dataBinding w:prefixMappings="xmlns:ns0='http://schemas.openxmlformats.org/officeDocument/2006/extended-properties'" w:xpath="/ns0:Properties[1]/ns0:Company[1]" w:storeItemID="{6668398D-A668-4E3E-A5EB-62B293D839F1}"/>
                        <w:text/>
                      </w:sdtPr>
                      <w:sdtContent>
                        <w:p w:rsidR="008546FD" w:rsidRDefault="008546FD" w:rsidP="009052E5">
                          <w:pPr>
                            <w:pStyle w:val="a3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rFonts w:hint="eastAsia"/>
                              <w:color w:val="FFFFFF" w:themeColor="background1"/>
                            </w:rPr>
                            <w:t>北京星芒软件有限公司</w:t>
                          </w:r>
                          <w:r>
                            <w:rPr>
                              <w:rFonts w:hint="eastAsia"/>
                              <w:color w:val="FFFFFF" w:themeColor="background1"/>
                            </w:rPr>
                            <w:t xml:space="preserve">                   Fax/Tel</w:t>
                          </w:r>
                          <w:r>
                            <w:rPr>
                              <w:rFonts w:hint="eastAsia"/>
                              <w:color w:val="FFFFFF" w:themeColor="background1"/>
                            </w:rPr>
                            <w:t>：</w:t>
                          </w:r>
                          <w:r>
                            <w:rPr>
                              <w:rFonts w:hint="eastAsia"/>
                              <w:color w:val="FFFFFF" w:themeColor="background1"/>
                            </w:rPr>
                            <w:t>84921545                 http://www.starx-cn.com</w:t>
                          </w:r>
                        </w:p>
                      </w:sdtContent>
                    </w:sdt>
                    <w:sdt>
                      <w:sdtPr>
                        <w:rPr>
                          <w:color w:val="FFFFFF" w:themeColor="background1"/>
                        </w:rPr>
                        <w:alias w:val="日期"/>
                        <w:id w:val="147523569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08-11-29T00:00:00Z">
                          <w:dateFormat w:val="yyyy-M-d"/>
                          <w:lid w:val="zh-CN"/>
                          <w:storeMappedDataAs w:val="dateTime"/>
                          <w:calendar w:val="gregorian"/>
                        </w:date>
                      </w:sdtPr>
                      <w:sdtContent>
                        <w:p w:rsidR="008546FD" w:rsidRDefault="008546FD" w:rsidP="009052E5">
                          <w:pPr>
                            <w:pStyle w:val="a3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rFonts w:hint="eastAsia"/>
                              <w:color w:val="FFFFFF" w:themeColor="background1"/>
                            </w:rPr>
                            <w:t>2008-11-29</w:t>
                          </w:r>
                        </w:p>
                      </w:sdtContent>
                    </w:sdt>
                  </w:txbxContent>
                </v:textbox>
              </v:rect>
            </w:pict>
          </w:r>
          <w:r w:rsidR="002F0D69" w:rsidRPr="00B753B1">
            <w:rPr>
              <w:rFonts w:eastAsiaTheme="majorEastAsia" w:cstheme="minorHAnsi"/>
              <w:caps/>
              <w:kern w:val="0"/>
              <w:szCs w:val="21"/>
            </w:rPr>
            <w:br w:type="page"/>
          </w:r>
        </w:p>
      </w:sdtContent>
    </w:sdt>
    <w:sdt>
      <w:sdtPr>
        <w:rPr>
          <w:kern w:val="2"/>
          <w:sz w:val="44"/>
          <w:szCs w:val="44"/>
          <w:lang w:val="zh-CN"/>
        </w:rPr>
        <w:id w:val="147522870"/>
        <w:docPartObj>
          <w:docPartGallery w:val="Table of Contents"/>
          <w:docPartUnique/>
        </w:docPartObj>
      </w:sdtPr>
      <w:sdtEndPr>
        <w:rPr>
          <w:rFonts w:cstheme="minorHAnsi"/>
          <w:sz w:val="21"/>
          <w:szCs w:val="21"/>
          <w:lang w:val="en-US"/>
        </w:rPr>
      </w:sdtEndPr>
      <w:sdtContent>
        <w:p w:rsidR="005F582B" w:rsidRPr="005F582B" w:rsidRDefault="005F582B" w:rsidP="005F582B">
          <w:pPr>
            <w:pStyle w:val="a3"/>
            <w:jc w:val="center"/>
            <w:rPr>
              <w:sz w:val="21"/>
              <w:szCs w:val="21"/>
              <w:lang w:val="zh-CN"/>
            </w:rPr>
          </w:pPr>
        </w:p>
        <w:p w:rsidR="005F582B" w:rsidRPr="00D75B6B" w:rsidRDefault="005F582B" w:rsidP="00897239">
          <w:pPr>
            <w:pStyle w:val="a3"/>
            <w:jc w:val="center"/>
            <w:outlineLvl w:val="0"/>
            <w:rPr>
              <w:rFonts w:asciiTheme="majorEastAsia" w:eastAsiaTheme="majorEastAsia" w:hAnsiTheme="majorEastAsia"/>
              <w:b/>
              <w:color w:val="548DD4" w:themeColor="text2" w:themeTint="99"/>
              <w:sz w:val="44"/>
              <w:szCs w:val="44"/>
              <w:lang w:val="zh-CN"/>
            </w:rPr>
          </w:pPr>
          <w:bookmarkStart w:id="0" w:name="_Toc240775013"/>
          <w:r w:rsidRPr="00D75B6B">
            <w:rPr>
              <w:rFonts w:asciiTheme="majorEastAsia" w:eastAsiaTheme="majorEastAsia" w:hAnsiTheme="majorEastAsia"/>
              <w:b/>
              <w:color w:val="548DD4" w:themeColor="text2" w:themeTint="99"/>
              <w:sz w:val="44"/>
              <w:szCs w:val="44"/>
              <w:lang w:val="zh-CN"/>
            </w:rPr>
            <w:t>目录</w:t>
          </w:r>
          <w:bookmarkEnd w:id="0"/>
        </w:p>
        <w:p w:rsidR="005F582B" w:rsidRPr="005F582B" w:rsidRDefault="005F582B" w:rsidP="005F582B">
          <w:pPr>
            <w:pStyle w:val="a3"/>
            <w:jc w:val="center"/>
            <w:rPr>
              <w:sz w:val="21"/>
              <w:szCs w:val="21"/>
            </w:rPr>
          </w:pPr>
        </w:p>
        <w:p w:rsidR="00DA37F9" w:rsidRDefault="00185366">
          <w:pPr>
            <w:pStyle w:val="10"/>
            <w:tabs>
              <w:tab w:val="right" w:leader="dot" w:pos="8296"/>
            </w:tabs>
            <w:rPr>
              <w:noProof/>
            </w:rPr>
          </w:pPr>
          <w:r w:rsidRPr="00B753B1">
            <w:rPr>
              <w:rFonts w:cstheme="minorHAnsi"/>
              <w:szCs w:val="21"/>
            </w:rPr>
            <w:fldChar w:fldCharType="begin"/>
          </w:r>
          <w:r w:rsidR="005F582B" w:rsidRPr="00B753B1">
            <w:rPr>
              <w:rFonts w:cstheme="minorHAnsi"/>
              <w:szCs w:val="21"/>
            </w:rPr>
            <w:instrText xml:space="preserve"> TOC \o "1-3" \h \z \u </w:instrText>
          </w:r>
          <w:r w:rsidRPr="00B753B1">
            <w:rPr>
              <w:rFonts w:cstheme="minorHAnsi"/>
              <w:szCs w:val="21"/>
            </w:rPr>
            <w:fldChar w:fldCharType="separate"/>
          </w:r>
          <w:hyperlink w:anchor="_Toc240775013" w:history="1">
            <w:r w:rsidR="00DA37F9" w:rsidRPr="00C85474">
              <w:rPr>
                <w:rStyle w:val="a6"/>
                <w:rFonts w:asciiTheme="majorEastAsia" w:eastAsiaTheme="majorEastAsia" w:hAnsiTheme="majorEastAsia" w:hint="eastAsia"/>
                <w:b/>
                <w:noProof/>
                <w:lang w:val="zh-CN"/>
              </w:rPr>
              <w:t>目录</w:t>
            </w:r>
            <w:r w:rsidR="00DA37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37F9">
              <w:rPr>
                <w:noProof/>
                <w:webHidden/>
              </w:rPr>
              <w:instrText xml:space="preserve"> PAGEREF _Toc240775013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7F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7F9" w:rsidRDefault="00185366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40775014" w:history="1">
            <w:r w:rsidR="00DA37F9" w:rsidRPr="00C85474">
              <w:rPr>
                <w:rStyle w:val="a6"/>
                <w:noProof/>
              </w:rPr>
              <w:t>1</w:t>
            </w:r>
            <w:r w:rsidR="00DA37F9">
              <w:rPr>
                <w:noProof/>
              </w:rPr>
              <w:tab/>
            </w:r>
            <w:r w:rsidR="00DA37F9" w:rsidRPr="00C85474">
              <w:rPr>
                <w:rStyle w:val="a6"/>
                <w:rFonts w:hint="eastAsia"/>
                <w:noProof/>
              </w:rPr>
              <w:t>登陆</w:t>
            </w:r>
            <w:r w:rsidR="00DA37F9" w:rsidRPr="00C85474">
              <w:rPr>
                <w:rStyle w:val="a6"/>
                <w:noProof/>
              </w:rPr>
              <w:t>API</w:t>
            </w:r>
            <w:r w:rsidR="00DA37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37F9">
              <w:rPr>
                <w:noProof/>
                <w:webHidden/>
              </w:rPr>
              <w:instrText xml:space="preserve"> PAGEREF _Toc240775014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7F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7F9" w:rsidRDefault="00185366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240775015" w:history="1">
            <w:r w:rsidR="00DA37F9" w:rsidRPr="00C85474">
              <w:rPr>
                <w:rStyle w:val="a6"/>
                <w:noProof/>
              </w:rPr>
              <w:t>1.1</w:t>
            </w:r>
            <w:r w:rsidR="00DA37F9">
              <w:rPr>
                <w:noProof/>
              </w:rPr>
              <w:tab/>
            </w:r>
            <w:r w:rsidR="00DA37F9" w:rsidRPr="00C85474">
              <w:rPr>
                <w:rStyle w:val="a6"/>
                <w:rFonts w:hint="eastAsia"/>
                <w:noProof/>
              </w:rPr>
              <w:t>地址</w:t>
            </w:r>
            <w:r w:rsidR="00DA37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37F9">
              <w:rPr>
                <w:noProof/>
                <w:webHidden/>
              </w:rPr>
              <w:instrText xml:space="preserve"> PAGEREF _Toc240775015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7F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7F9" w:rsidRDefault="00185366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240775016" w:history="1">
            <w:r w:rsidR="00DA37F9" w:rsidRPr="00C85474">
              <w:rPr>
                <w:rStyle w:val="a6"/>
                <w:noProof/>
              </w:rPr>
              <w:t>1.2</w:t>
            </w:r>
            <w:r w:rsidR="00DA37F9">
              <w:rPr>
                <w:noProof/>
              </w:rPr>
              <w:tab/>
            </w:r>
            <w:r w:rsidR="00DA37F9" w:rsidRPr="00C85474">
              <w:rPr>
                <w:rStyle w:val="a6"/>
                <w:rFonts w:hint="eastAsia"/>
                <w:noProof/>
              </w:rPr>
              <w:t>参数说明</w:t>
            </w:r>
            <w:r w:rsidR="00DA37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37F9">
              <w:rPr>
                <w:noProof/>
                <w:webHidden/>
              </w:rPr>
              <w:instrText xml:space="preserve"> PAGEREF _Toc240775016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7F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7F9" w:rsidRDefault="00185366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240775017" w:history="1">
            <w:r w:rsidR="00DA37F9" w:rsidRPr="00C85474">
              <w:rPr>
                <w:rStyle w:val="a6"/>
                <w:noProof/>
              </w:rPr>
              <w:t>1.3</w:t>
            </w:r>
            <w:r w:rsidR="00DA37F9">
              <w:rPr>
                <w:noProof/>
              </w:rPr>
              <w:tab/>
            </w:r>
            <w:r w:rsidR="00DA37F9" w:rsidRPr="00C85474">
              <w:rPr>
                <w:rStyle w:val="a6"/>
                <w:rFonts w:hint="eastAsia"/>
                <w:noProof/>
              </w:rPr>
              <w:t>返回数据</w:t>
            </w:r>
            <w:r w:rsidR="00DA37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37F9">
              <w:rPr>
                <w:noProof/>
                <w:webHidden/>
              </w:rPr>
              <w:instrText xml:space="preserve"> PAGEREF _Toc240775017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7F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7F9" w:rsidRDefault="00185366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40775018" w:history="1">
            <w:r w:rsidR="00DA37F9" w:rsidRPr="00C85474">
              <w:rPr>
                <w:rStyle w:val="a6"/>
                <w:noProof/>
              </w:rPr>
              <w:t>2</w:t>
            </w:r>
            <w:r w:rsidR="00DA37F9">
              <w:rPr>
                <w:noProof/>
              </w:rPr>
              <w:tab/>
            </w:r>
            <w:r w:rsidR="00DA37F9" w:rsidRPr="00C85474">
              <w:rPr>
                <w:rStyle w:val="a6"/>
                <w:rFonts w:hint="eastAsia"/>
                <w:noProof/>
              </w:rPr>
              <w:t>注册</w:t>
            </w:r>
            <w:r w:rsidR="00DA37F9" w:rsidRPr="00C85474">
              <w:rPr>
                <w:rStyle w:val="a6"/>
                <w:noProof/>
              </w:rPr>
              <w:t>API</w:t>
            </w:r>
            <w:r w:rsidR="00DA37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37F9">
              <w:rPr>
                <w:noProof/>
                <w:webHidden/>
              </w:rPr>
              <w:instrText xml:space="preserve"> PAGEREF _Toc240775018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7F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7F9" w:rsidRDefault="00185366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240775019" w:history="1">
            <w:r w:rsidR="00DA37F9" w:rsidRPr="00C85474">
              <w:rPr>
                <w:rStyle w:val="a6"/>
                <w:noProof/>
              </w:rPr>
              <w:t>2.1</w:t>
            </w:r>
            <w:r w:rsidR="00DA37F9">
              <w:rPr>
                <w:noProof/>
              </w:rPr>
              <w:tab/>
            </w:r>
            <w:r w:rsidR="00DA37F9" w:rsidRPr="00C85474">
              <w:rPr>
                <w:rStyle w:val="a6"/>
                <w:rFonts w:hint="eastAsia"/>
                <w:noProof/>
              </w:rPr>
              <w:t>地址</w:t>
            </w:r>
            <w:r w:rsidR="00DA37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37F9">
              <w:rPr>
                <w:noProof/>
                <w:webHidden/>
              </w:rPr>
              <w:instrText xml:space="preserve"> PAGEREF _Toc240775019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7F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7F9" w:rsidRDefault="00185366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240775020" w:history="1">
            <w:r w:rsidR="00DA37F9" w:rsidRPr="00C85474">
              <w:rPr>
                <w:rStyle w:val="a6"/>
                <w:noProof/>
              </w:rPr>
              <w:t>2.2</w:t>
            </w:r>
            <w:r w:rsidR="00DA37F9">
              <w:rPr>
                <w:noProof/>
              </w:rPr>
              <w:tab/>
            </w:r>
            <w:r w:rsidR="00DA37F9" w:rsidRPr="00C85474">
              <w:rPr>
                <w:rStyle w:val="a6"/>
                <w:rFonts w:hint="eastAsia"/>
                <w:noProof/>
              </w:rPr>
              <w:t>参数说明</w:t>
            </w:r>
            <w:r w:rsidR="00DA37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37F9">
              <w:rPr>
                <w:noProof/>
                <w:webHidden/>
              </w:rPr>
              <w:instrText xml:space="preserve"> PAGEREF _Toc240775020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7F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7F9" w:rsidRDefault="00185366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240775021" w:history="1">
            <w:r w:rsidR="00DA37F9" w:rsidRPr="00C85474">
              <w:rPr>
                <w:rStyle w:val="a6"/>
                <w:noProof/>
              </w:rPr>
              <w:t>2.3</w:t>
            </w:r>
            <w:r w:rsidR="00DA37F9">
              <w:rPr>
                <w:noProof/>
              </w:rPr>
              <w:tab/>
            </w:r>
            <w:r w:rsidR="00DA37F9" w:rsidRPr="00C85474">
              <w:rPr>
                <w:rStyle w:val="a6"/>
                <w:rFonts w:hint="eastAsia"/>
                <w:noProof/>
              </w:rPr>
              <w:t>返回数据</w:t>
            </w:r>
            <w:r w:rsidR="00DA37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37F9">
              <w:rPr>
                <w:noProof/>
                <w:webHidden/>
              </w:rPr>
              <w:instrText xml:space="preserve"> PAGEREF _Toc240775021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7F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7F9" w:rsidRDefault="00185366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40775022" w:history="1">
            <w:r w:rsidR="00DA37F9" w:rsidRPr="00C85474">
              <w:rPr>
                <w:rStyle w:val="a6"/>
                <w:noProof/>
              </w:rPr>
              <w:t>3</w:t>
            </w:r>
            <w:r w:rsidR="00DA37F9">
              <w:rPr>
                <w:noProof/>
              </w:rPr>
              <w:tab/>
            </w:r>
            <w:r w:rsidR="00DA37F9" w:rsidRPr="00C85474">
              <w:rPr>
                <w:rStyle w:val="a6"/>
                <w:rFonts w:hint="eastAsia"/>
                <w:noProof/>
              </w:rPr>
              <w:t>登陆页面</w:t>
            </w:r>
            <w:r w:rsidR="00DA37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37F9">
              <w:rPr>
                <w:noProof/>
                <w:webHidden/>
              </w:rPr>
              <w:instrText xml:space="preserve"> PAGEREF _Toc240775022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7F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7F9" w:rsidRDefault="00185366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240775023" w:history="1">
            <w:r w:rsidR="00DA37F9" w:rsidRPr="00C85474">
              <w:rPr>
                <w:rStyle w:val="a6"/>
                <w:noProof/>
              </w:rPr>
              <w:t>3.1</w:t>
            </w:r>
            <w:r w:rsidR="00DA37F9">
              <w:rPr>
                <w:noProof/>
              </w:rPr>
              <w:tab/>
            </w:r>
            <w:r w:rsidR="00DA37F9" w:rsidRPr="00C85474">
              <w:rPr>
                <w:rStyle w:val="a6"/>
                <w:rFonts w:hint="eastAsia"/>
                <w:noProof/>
              </w:rPr>
              <w:t>地址</w:t>
            </w:r>
            <w:r w:rsidR="00DA37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37F9">
              <w:rPr>
                <w:noProof/>
                <w:webHidden/>
              </w:rPr>
              <w:instrText xml:space="preserve"> PAGEREF _Toc240775023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7F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7F9" w:rsidRDefault="00185366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240775024" w:history="1">
            <w:r w:rsidR="00DA37F9" w:rsidRPr="00C85474">
              <w:rPr>
                <w:rStyle w:val="a6"/>
                <w:noProof/>
              </w:rPr>
              <w:t>3.2</w:t>
            </w:r>
            <w:r w:rsidR="00DA37F9">
              <w:rPr>
                <w:noProof/>
              </w:rPr>
              <w:tab/>
            </w:r>
            <w:r w:rsidR="00DA37F9" w:rsidRPr="00C85474">
              <w:rPr>
                <w:rStyle w:val="a6"/>
                <w:rFonts w:hint="eastAsia"/>
                <w:noProof/>
              </w:rPr>
              <w:t>参数说明</w:t>
            </w:r>
            <w:r w:rsidR="00DA37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37F9">
              <w:rPr>
                <w:noProof/>
                <w:webHidden/>
              </w:rPr>
              <w:instrText xml:space="preserve"> PAGEREF _Toc240775024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7F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7F9" w:rsidRDefault="00185366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240775025" w:history="1">
            <w:r w:rsidR="00DA37F9" w:rsidRPr="00C85474">
              <w:rPr>
                <w:rStyle w:val="a6"/>
                <w:noProof/>
              </w:rPr>
              <w:t>3.3</w:t>
            </w:r>
            <w:r w:rsidR="00DA37F9">
              <w:rPr>
                <w:noProof/>
              </w:rPr>
              <w:tab/>
            </w:r>
            <w:r w:rsidR="00DA37F9" w:rsidRPr="00C85474">
              <w:rPr>
                <w:rStyle w:val="a6"/>
                <w:rFonts w:hint="eastAsia"/>
                <w:noProof/>
              </w:rPr>
              <w:t>页面设计</w:t>
            </w:r>
            <w:r w:rsidR="00DA37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37F9">
              <w:rPr>
                <w:noProof/>
                <w:webHidden/>
              </w:rPr>
              <w:instrText xml:space="preserve"> PAGEREF _Toc240775025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7F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7F9" w:rsidRDefault="00185366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40775026" w:history="1">
            <w:r w:rsidR="00DA37F9" w:rsidRPr="00C85474">
              <w:rPr>
                <w:rStyle w:val="a6"/>
                <w:noProof/>
              </w:rPr>
              <w:t>4</w:t>
            </w:r>
            <w:r w:rsidR="00DA37F9">
              <w:rPr>
                <w:noProof/>
              </w:rPr>
              <w:tab/>
            </w:r>
            <w:r w:rsidR="00DA37F9" w:rsidRPr="00C85474">
              <w:rPr>
                <w:rStyle w:val="a6"/>
                <w:rFonts w:hint="eastAsia"/>
                <w:noProof/>
              </w:rPr>
              <w:t>注册页面</w:t>
            </w:r>
            <w:r w:rsidR="00DA37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37F9">
              <w:rPr>
                <w:noProof/>
                <w:webHidden/>
              </w:rPr>
              <w:instrText xml:space="preserve"> PAGEREF _Toc240775026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7F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7F9" w:rsidRDefault="00185366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240775027" w:history="1">
            <w:r w:rsidR="00DA37F9" w:rsidRPr="00C85474">
              <w:rPr>
                <w:rStyle w:val="a6"/>
                <w:noProof/>
              </w:rPr>
              <w:t>4.1</w:t>
            </w:r>
            <w:r w:rsidR="00DA37F9">
              <w:rPr>
                <w:noProof/>
              </w:rPr>
              <w:tab/>
            </w:r>
            <w:r w:rsidR="00DA37F9" w:rsidRPr="00C85474">
              <w:rPr>
                <w:rStyle w:val="a6"/>
                <w:rFonts w:hint="eastAsia"/>
                <w:noProof/>
              </w:rPr>
              <w:t>地址</w:t>
            </w:r>
            <w:r w:rsidR="00DA37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37F9">
              <w:rPr>
                <w:noProof/>
                <w:webHidden/>
              </w:rPr>
              <w:instrText xml:space="preserve"> PAGEREF _Toc240775027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7F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7F9" w:rsidRDefault="00185366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240775028" w:history="1">
            <w:r w:rsidR="00DA37F9" w:rsidRPr="00C85474">
              <w:rPr>
                <w:rStyle w:val="a6"/>
                <w:noProof/>
              </w:rPr>
              <w:t>4.2</w:t>
            </w:r>
            <w:r w:rsidR="00DA37F9">
              <w:rPr>
                <w:noProof/>
              </w:rPr>
              <w:tab/>
            </w:r>
            <w:r w:rsidR="00DA37F9" w:rsidRPr="00C85474">
              <w:rPr>
                <w:rStyle w:val="a6"/>
                <w:rFonts w:hint="eastAsia"/>
                <w:noProof/>
              </w:rPr>
              <w:t>参数说明</w:t>
            </w:r>
            <w:r w:rsidR="00DA37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37F9">
              <w:rPr>
                <w:noProof/>
                <w:webHidden/>
              </w:rPr>
              <w:instrText xml:space="preserve"> PAGEREF _Toc240775028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7F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7F9" w:rsidRDefault="00185366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240775029" w:history="1">
            <w:r w:rsidR="00DA37F9" w:rsidRPr="00C85474">
              <w:rPr>
                <w:rStyle w:val="a6"/>
                <w:noProof/>
              </w:rPr>
              <w:t>4.3</w:t>
            </w:r>
            <w:r w:rsidR="00DA37F9">
              <w:rPr>
                <w:noProof/>
              </w:rPr>
              <w:tab/>
            </w:r>
            <w:r w:rsidR="00DA37F9" w:rsidRPr="00C85474">
              <w:rPr>
                <w:rStyle w:val="a6"/>
                <w:rFonts w:hint="eastAsia"/>
                <w:noProof/>
              </w:rPr>
              <w:t>页面设计</w:t>
            </w:r>
            <w:r w:rsidR="00DA37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37F9">
              <w:rPr>
                <w:noProof/>
                <w:webHidden/>
              </w:rPr>
              <w:instrText xml:space="preserve"> PAGEREF _Toc240775029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7F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7F74" w:rsidRPr="00B753B1" w:rsidRDefault="00185366" w:rsidP="00F00DBD">
          <w:pPr>
            <w:rPr>
              <w:rFonts w:cstheme="minorHAnsi"/>
              <w:szCs w:val="21"/>
            </w:rPr>
            <w:sectPr w:rsidR="00457F74" w:rsidRPr="00B753B1" w:rsidSect="00D8720E">
              <w:headerReference w:type="default" r:id="rId10"/>
              <w:footerReference w:type="default" r:id="rId11"/>
              <w:pgSz w:w="11906" w:h="16838"/>
              <w:pgMar w:top="1440" w:right="1800" w:bottom="1440" w:left="1800" w:header="851" w:footer="992" w:gutter="0"/>
              <w:cols w:space="425"/>
              <w:titlePg/>
              <w:docGrid w:type="lines" w:linePitch="312"/>
            </w:sectPr>
          </w:pPr>
          <w:r w:rsidRPr="00B753B1">
            <w:rPr>
              <w:rFonts w:cstheme="minorHAnsi"/>
              <w:szCs w:val="21"/>
            </w:rPr>
            <w:fldChar w:fldCharType="end"/>
          </w:r>
        </w:p>
      </w:sdtContent>
    </w:sdt>
    <w:p w:rsidR="00446E2A" w:rsidRDefault="00A97CAE" w:rsidP="00C96738">
      <w:pPr>
        <w:pStyle w:val="1"/>
      </w:pPr>
      <w:bookmarkStart w:id="1" w:name="_Toc240251840"/>
      <w:bookmarkStart w:id="2" w:name="_Toc240775014"/>
      <w:bookmarkEnd w:id="1"/>
      <w:r>
        <w:rPr>
          <w:rFonts w:hint="eastAsia"/>
        </w:rPr>
        <w:lastRenderedPageBreak/>
        <w:t>校验用户</w:t>
      </w:r>
      <w:r w:rsidR="003803C6">
        <w:rPr>
          <w:rFonts w:hint="eastAsia"/>
        </w:rPr>
        <w:t>合法性</w:t>
      </w:r>
      <w:r w:rsidR="00F00DBD">
        <w:rPr>
          <w:rFonts w:hint="eastAsia"/>
        </w:rPr>
        <w:t>API</w:t>
      </w:r>
      <w:bookmarkEnd w:id="2"/>
    </w:p>
    <w:p w:rsidR="00AB7CBA" w:rsidRDefault="00277AB0" w:rsidP="00277AB0">
      <w:pPr>
        <w:pStyle w:val="2"/>
      </w:pPr>
      <w:bookmarkStart w:id="3" w:name="_Toc240775015"/>
      <w:r>
        <w:rPr>
          <w:rFonts w:hint="eastAsia"/>
        </w:rPr>
        <w:t>地址</w:t>
      </w:r>
      <w:bookmarkEnd w:id="3"/>
    </w:p>
    <w:p w:rsidR="00277AB0" w:rsidRDefault="002E724B" w:rsidP="00277AB0">
      <w:r>
        <w:t>/api/</w:t>
      </w:r>
      <w:r w:rsidR="00CD0435">
        <w:rPr>
          <w:rFonts w:hint="eastAsia"/>
        </w:rPr>
        <w:t>check</w:t>
      </w:r>
      <w:r w:rsidR="00CD0435">
        <w:t>_valid</w:t>
      </w:r>
      <w:r>
        <w:t>/?username=&amp;</w:t>
      </w:r>
      <w:r w:rsidR="00BE1DC7">
        <w:rPr>
          <w:rFonts w:hint="eastAsia"/>
        </w:rPr>
        <w:t>hashid</w:t>
      </w:r>
      <w:r w:rsidR="00BA3F0A">
        <w:rPr>
          <w:rFonts w:hint="eastAsia"/>
        </w:rPr>
        <w:t>=</w:t>
      </w:r>
    </w:p>
    <w:p w:rsidR="005C4AA7" w:rsidRDefault="005C4AA7" w:rsidP="005C4AA7">
      <w:pPr>
        <w:pStyle w:val="2"/>
      </w:pPr>
      <w:bookmarkStart w:id="4" w:name="_Toc240775016"/>
      <w:r>
        <w:rPr>
          <w:rFonts w:hint="eastAsia"/>
        </w:rPr>
        <w:t>参数说明</w:t>
      </w:r>
      <w:bookmarkEnd w:id="4"/>
    </w:p>
    <w:p w:rsidR="005C4AA7" w:rsidRDefault="005C4AA7" w:rsidP="005C4AA7">
      <w:r>
        <w:t>username</w:t>
      </w:r>
      <w:r>
        <w:rPr>
          <w:rFonts w:hint="eastAsia"/>
        </w:rPr>
        <w:t>：用户名是唯一的</w:t>
      </w:r>
    </w:p>
    <w:p w:rsidR="005C4AA7" w:rsidRDefault="00BE1DC7" w:rsidP="005C4AA7">
      <w:r>
        <w:rPr>
          <w:rFonts w:hint="eastAsia"/>
        </w:rPr>
        <w:t>hashid</w:t>
      </w:r>
      <w:r w:rsidR="005C4AA7">
        <w:rPr>
          <w:rFonts w:hint="eastAsia"/>
        </w:rPr>
        <w:t>：</w:t>
      </w:r>
      <w:r w:rsidR="008620E7">
        <w:t>md</w:t>
      </w:r>
      <w:r w:rsidR="00024FD3">
        <w:rPr>
          <w:rFonts w:hint="eastAsia"/>
        </w:rPr>
        <w:t>5</w:t>
      </w:r>
      <w:r w:rsidR="00DC79E8">
        <w:rPr>
          <w:rFonts w:hint="eastAsia"/>
        </w:rPr>
        <w:t>打散后的密值</w:t>
      </w:r>
    </w:p>
    <w:p w:rsidR="00572A30" w:rsidRDefault="00710C7A" w:rsidP="00572A30">
      <w:pPr>
        <w:pStyle w:val="2"/>
      </w:pPr>
      <w:bookmarkStart w:id="5" w:name="_Toc240775017"/>
      <w:r>
        <w:rPr>
          <w:rFonts w:hint="eastAsia"/>
        </w:rPr>
        <w:t>返回数据</w:t>
      </w:r>
      <w:bookmarkEnd w:id="5"/>
    </w:p>
    <w:p w:rsidR="0031269C" w:rsidRDefault="0031269C" w:rsidP="0031269C">
      <w:r>
        <w:rPr>
          <w:rFonts w:hint="eastAsia"/>
        </w:rPr>
        <w:t xml:space="preserve">0 </w:t>
      </w:r>
      <w:r>
        <w:rPr>
          <w:rFonts w:hint="eastAsia"/>
        </w:rPr>
        <w:t>失败</w:t>
      </w:r>
    </w:p>
    <w:p w:rsidR="00277AB0" w:rsidRPr="00AB7CBA" w:rsidRDefault="0031269C" w:rsidP="00AB7CBA">
      <w:r>
        <w:rPr>
          <w:rFonts w:hint="eastAsia"/>
        </w:rPr>
        <w:t xml:space="preserve">1 </w:t>
      </w:r>
      <w:r>
        <w:rPr>
          <w:rFonts w:hint="eastAsia"/>
        </w:rPr>
        <w:t>成功</w:t>
      </w:r>
    </w:p>
    <w:p w:rsidR="00E45C70" w:rsidRDefault="00E45C70" w:rsidP="0032021B">
      <w:pPr>
        <w:pStyle w:val="1"/>
      </w:pPr>
      <w:bookmarkStart w:id="6" w:name="_Toc240775022"/>
      <w:r>
        <w:rPr>
          <w:rFonts w:hint="eastAsia"/>
        </w:rPr>
        <w:t>登陆页面</w:t>
      </w:r>
      <w:bookmarkEnd w:id="6"/>
    </w:p>
    <w:p w:rsidR="00945FA1" w:rsidRDefault="00945FA1" w:rsidP="00945FA1">
      <w:pPr>
        <w:pStyle w:val="2"/>
      </w:pPr>
      <w:bookmarkStart w:id="7" w:name="_Toc240775023"/>
      <w:r>
        <w:rPr>
          <w:rFonts w:hint="eastAsia"/>
        </w:rPr>
        <w:t>地址</w:t>
      </w:r>
      <w:bookmarkEnd w:id="7"/>
    </w:p>
    <w:p w:rsidR="00945FA1" w:rsidRDefault="00945FA1" w:rsidP="00945FA1">
      <w:r>
        <w:t>/</w:t>
      </w:r>
      <w:r w:rsidR="00253722">
        <w:rPr>
          <w:rFonts w:hint="eastAsia"/>
        </w:rPr>
        <w:t>login</w:t>
      </w:r>
      <w:r>
        <w:t>?success_url=</w:t>
      </w:r>
    </w:p>
    <w:p w:rsidR="00F01C8C" w:rsidRDefault="00F01C8C" w:rsidP="00FE3FC6">
      <w:pPr>
        <w:pStyle w:val="2"/>
      </w:pPr>
      <w:bookmarkStart w:id="8" w:name="_Toc240775024"/>
      <w:r>
        <w:rPr>
          <w:rFonts w:hint="eastAsia"/>
        </w:rPr>
        <w:t>参数说明</w:t>
      </w:r>
      <w:bookmarkEnd w:id="8"/>
    </w:p>
    <w:p w:rsidR="00BE685E" w:rsidRDefault="00BE685E" w:rsidP="00BE685E">
      <w:r>
        <w:rPr>
          <w:rFonts w:hint="eastAsia"/>
        </w:rPr>
        <w:t>success</w:t>
      </w:r>
      <w:r>
        <w:t>_url</w:t>
      </w:r>
      <w:r>
        <w:rPr>
          <w:rFonts w:hint="eastAsia"/>
        </w:rPr>
        <w:t>：注册成功后，转入</w:t>
      </w:r>
      <w:r w:rsidR="00355A9A">
        <w:rPr>
          <w:rFonts w:hint="eastAsia"/>
        </w:rPr>
        <w:t>新</w:t>
      </w:r>
      <w:r>
        <w:rPr>
          <w:rFonts w:hint="eastAsia"/>
        </w:rPr>
        <w:t>url</w:t>
      </w:r>
      <w:r>
        <w:rPr>
          <w:rFonts w:hint="eastAsia"/>
        </w:rPr>
        <w:t>地址</w:t>
      </w:r>
      <w:r w:rsidR="00E0708D">
        <w:rPr>
          <w:rFonts w:hint="eastAsia"/>
        </w:rPr>
        <w:t>。</w:t>
      </w:r>
    </w:p>
    <w:p w:rsidR="00915C5C" w:rsidRDefault="008E7BD3" w:rsidP="00BE685E">
      <w:r>
        <w:rPr>
          <w:rFonts w:hint="eastAsia"/>
        </w:rPr>
        <w:t>新</w:t>
      </w:r>
      <w:r>
        <w:rPr>
          <w:rFonts w:hint="eastAsia"/>
        </w:rPr>
        <w:t>url</w:t>
      </w:r>
      <w:r>
        <w:rPr>
          <w:rFonts w:hint="eastAsia"/>
        </w:rPr>
        <w:t>地址</w:t>
      </w:r>
      <w:r w:rsidR="00EC631D">
        <w:rPr>
          <w:rFonts w:hint="eastAsia"/>
        </w:rPr>
        <w:t>格式</w:t>
      </w:r>
      <w:r w:rsidR="00915C5C">
        <w:rPr>
          <w:rFonts w:hint="eastAsia"/>
        </w:rPr>
        <w:t>为：</w:t>
      </w:r>
    </w:p>
    <w:p w:rsidR="00915C5C" w:rsidRDefault="00E9510D" w:rsidP="00BE685E">
      <w:r>
        <w:t>success_</w:t>
      </w:r>
      <w:r w:rsidR="00915C5C">
        <w:t>url?</w:t>
      </w:r>
      <w:r w:rsidR="00A64F4F">
        <w:rPr>
          <w:rFonts w:hint="eastAsia"/>
        </w:rPr>
        <w:t>hashid</w:t>
      </w:r>
      <w:r w:rsidR="00EC631D">
        <w:t>=</w:t>
      </w:r>
      <w:r w:rsidR="00BB36B5">
        <w:t>&amp;username=</w:t>
      </w:r>
    </w:p>
    <w:p w:rsidR="00E076FA" w:rsidRPr="00945FA1" w:rsidRDefault="00E076FA" w:rsidP="00E076FA">
      <w:pPr>
        <w:pStyle w:val="2"/>
      </w:pPr>
      <w:bookmarkStart w:id="9" w:name="_Toc240775025"/>
      <w:r>
        <w:rPr>
          <w:rFonts w:hint="eastAsia"/>
        </w:rPr>
        <w:lastRenderedPageBreak/>
        <w:t>页面设计</w:t>
      </w:r>
      <w:bookmarkEnd w:id="9"/>
    </w:p>
    <w:p w:rsidR="004B2E08" w:rsidRPr="00D73BA3" w:rsidRDefault="00185366" w:rsidP="00D73BA3">
      <w:r>
        <w:pict>
          <v:group id="_x0000_s1105" editas="canvas" style="width:415.3pt;height:249.2pt;mso-position-horizontal-relative:char;mso-position-vertical-relative:line" coordorigin="1830,6888" coordsize="8306,4984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04" type="#_x0000_t75" style="position:absolute;left:1830;top:6888;width:8306;height:4984" o:preferrelative="f" stroked="t" strokecolor="black [3213]">
              <v:fill o:detectmouseclick="t"/>
              <v:path o:extrusionok="t" o:connecttype="none"/>
              <o:lock v:ext="edit" text="t"/>
            </v:shape>
            <v:group id="_x0000_s1109" style="position:absolute;left:2957;top:8016;width:5396;height:461" coordorigin="2957,8016" coordsize="5396,461">
              <v:shape id="_x0000_s1106" type="#_x0000_t202" style="position:absolute;left:2957;top:8016;width:1401;height:461">
                <v:textbox>
                  <w:txbxContent>
                    <w:p w:rsidR="004E1289" w:rsidRDefault="004E1289" w:rsidP="004E1289">
                      <w:r>
                        <w:rPr>
                          <w:rFonts w:hint="eastAsia"/>
                        </w:rPr>
                        <w:t>用户名</w:t>
                      </w:r>
                    </w:p>
                  </w:txbxContent>
                </v:textbox>
              </v:shape>
              <v:shape id="_x0000_s1107" type="#_x0000_t202" style="position:absolute;left:4714;top:8016;width:3639;height:413">
                <v:textbox>
                  <w:txbxContent>
                    <w:p w:rsidR="004E1289" w:rsidRDefault="004E1289" w:rsidP="004E1289"/>
                  </w:txbxContent>
                </v:textbox>
              </v:shape>
            </v:group>
            <v:group id="_x0000_s1110" style="position:absolute;left:2971;top:8736;width:5396;height:461" coordorigin="2957,8016" coordsize="5396,461">
              <v:shape id="_x0000_s1111" type="#_x0000_t202" style="position:absolute;left:2957;top:8016;width:1401;height:461">
                <v:textbox>
                  <w:txbxContent>
                    <w:p w:rsidR="004E1289" w:rsidRDefault="004E1289" w:rsidP="004E1289">
                      <w:r>
                        <w:rPr>
                          <w:rFonts w:hint="eastAsia"/>
                        </w:rPr>
                        <w:t>密码</w:t>
                      </w:r>
                    </w:p>
                  </w:txbxContent>
                </v:textbox>
              </v:shape>
              <v:shape id="_x0000_s1112" type="#_x0000_t202" style="position:absolute;left:4714;top:8016;width:3639;height:413">
                <v:textbox>
                  <w:txbxContent>
                    <w:p w:rsidR="004E1289" w:rsidRDefault="004E1289" w:rsidP="004E1289"/>
                  </w:txbxContent>
                </v:textbox>
              </v:shape>
            </v:group>
            <v:shape id="_x0000_s1114" type="#_x0000_t202" style="position:absolute;left:2977;top:9456;width:1401;height:461" o:regroupid="8">
              <v:textbox>
                <w:txbxContent>
                  <w:p w:rsidR="004E1289" w:rsidRDefault="004E1289" w:rsidP="004E1289">
                    <w:r>
                      <w:rPr>
                        <w:rFonts w:hint="eastAsia"/>
                      </w:rPr>
                      <w:t>验证码</w:t>
                    </w:r>
                  </w:p>
                </w:txbxContent>
              </v:textbox>
            </v:shape>
            <v:shape id="_x0000_s1115" type="#_x0000_t202" style="position:absolute;left:4734;top:9456;width:844;height:413" o:regroupid="8">
              <v:textbox>
                <w:txbxContent>
                  <w:p w:rsidR="004E1289" w:rsidRDefault="004E1289" w:rsidP="004E1289">
                    <w:r>
                      <w:rPr>
                        <w:rFonts w:hint="eastAsia"/>
                      </w:rPr>
                      <w:t>图片</w:t>
                    </w:r>
                  </w:p>
                </w:txbxContent>
              </v:textbox>
            </v:shape>
            <v:shape id="_x0000_s1116" type="#_x0000_t202" style="position:absolute;left:2957;top:10118;width:1757;height:442">
              <v:textbox>
                <w:txbxContent>
                  <w:p w:rsidR="004E1289" w:rsidRDefault="004E1289">
                    <w:r>
                      <w:rPr>
                        <w:rFonts w:hint="eastAsia"/>
                      </w:rPr>
                      <w:t>是否自动登录</w:t>
                    </w:r>
                  </w:p>
                </w:txbxContent>
              </v:textbox>
            </v:shape>
            <v:shape id="_x0000_s1117" type="#_x0000_t202" style="position:absolute;left:4810;top:10118;width:393;height:384">
              <v:textbox>
                <w:txbxContent>
                  <w:p w:rsidR="004E1289" w:rsidRDefault="004E1289"/>
                </w:txbxContent>
              </v:textbox>
            </v:shape>
            <v:shape id="_x0000_s1118" type="#_x0000_t202" style="position:absolute;left:5798;top:9456;width:2569;height:413">
              <v:textbox>
                <w:txbxContent>
                  <w:p w:rsidR="004E1289" w:rsidRDefault="004E1289"/>
                </w:txbxContent>
              </v:textbox>
            </v:shape>
            <w10:wrap type="none"/>
            <w10:anchorlock/>
          </v:group>
        </w:pict>
      </w:r>
    </w:p>
    <w:p w:rsidR="00E45C70" w:rsidRDefault="00E45C70" w:rsidP="0032021B">
      <w:pPr>
        <w:pStyle w:val="1"/>
      </w:pPr>
      <w:bookmarkStart w:id="10" w:name="_Toc240775026"/>
      <w:r>
        <w:rPr>
          <w:rFonts w:hint="eastAsia"/>
        </w:rPr>
        <w:t>注册页面</w:t>
      </w:r>
      <w:bookmarkEnd w:id="10"/>
    </w:p>
    <w:p w:rsidR="00A561AB" w:rsidRDefault="00A561AB" w:rsidP="00A561AB">
      <w:pPr>
        <w:pStyle w:val="2"/>
      </w:pPr>
      <w:bookmarkStart w:id="11" w:name="_Toc240775027"/>
      <w:r>
        <w:rPr>
          <w:rFonts w:hint="eastAsia"/>
        </w:rPr>
        <w:t>地址</w:t>
      </w:r>
      <w:bookmarkEnd w:id="11"/>
    </w:p>
    <w:p w:rsidR="00A561AB" w:rsidRDefault="00A561AB" w:rsidP="00A561AB">
      <w:r>
        <w:t>/</w:t>
      </w:r>
      <w:r>
        <w:rPr>
          <w:rFonts w:hint="eastAsia"/>
        </w:rPr>
        <w:t>reg</w:t>
      </w:r>
      <w:r>
        <w:t>/?success_url=</w:t>
      </w:r>
    </w:p>
    <w:p w:rsidR="004625D0" w:rsidRDefault="004625D0" w:rsidP="004625D0">
      <w:pPr>
        <w:pStyle w:val="2"/>
      </w:pPr>
      <w:bookmarkStart w:id="12" w:name="_Toc240775028"/>
      <w:r>
        <w:rPr>
          <w:rFonts w:hint="eastAsia"/>
        </w:rPr>
        <w:t>参数说明</w:t>
      </w:r>
      <w:bookmarkEnd w:id="12"/>
    </w:p>
    <w:p w:rsidR="004625D0" w:rsidRDefault="004625D0" w:rsidP="004625D0">
      <w:r>
        <w:rPr>
          <w:rFonts w:hint="eastAsia"/>
        </w:rPr>
        <w:t>success</w:t>
      </w:r>
      <w:r>
        <w:t>_url</w:t>
      </w:r>
      <w:r>
        <w:rPr>
          <w:rFonts w:hint="eastAsia"/>
        </w:rPr>
        <w:t>：注册成功后，转入新</w:t>
      </w:r>
      <w:r>
        <w:rPr>
          <w:rFonts w:hint="eastAsia"/>
        </w:rPr>
        <w:t>url</w:t>
      </w:r>
      <w:r>
        <w:rPr>
          <w:rFonts w:hint="eastAsia"/>
        </w:rPr>
        <w:t>地址。</w:t>
      </w:r>
    </w:p>
    <w:p w:rsidR="004625D0" w:rsidRDefault="004625D0" w:rsidP="004625D0">
      <w:r>
        <w:rPr>
          <w:rFonts w:hint="eastAsia"/>
        </w:rPr>
        <w:t>新</w:t>
      </w:r>
      <w:r>
        <w:rPr>
          <w:rFonts w:hint="eastAsia"/>
        </w:rPr>
        <w:t>url</w:t>
      </w:r>
      <w:r>
        <w:rPr>
          <w:rFonts w:hint="eastAsia"/>
        </w:rPr>
        <w:t>地址格式为：</w:t>
      </w:r>
    </w:p>
    <w:p w:rsidR="004625D0" w:rsidRDefault="004625D0" w:rsidP="004625D0">
      <w:r>
        <w:t>success_url?</w:t>
      </w:r>
      <w:r>
        <w:rPr>
          <w:rFonts w:hint="eastAsia"/>
        </w:rPr>
        <w:t>hashid</w:t>
      </w:r>
      <w:r>
        <w:t>=&amp;username=</w:t>
      </w:r>
    </w:p>
    <w:p w:rsidR="00A561AB" w:rsidRPr="00A561AB" w:rsidRDefault="00D05AD2" w:rsidP="00D05AD2">
      <w:pPr>
        <w:pStyle w:val="2"/>
      </w:pPr>
      <w:bookmarkStart w:id="13" w:name="_Toc240775029"/>
      <w:r>
        <w:rPr>
          <w:rFonts w:hint="eastAsia"/>
        </w:rPr>
        <w:lastRenderedPageBreak/>
        <w:t>页面设计</w:t>
      </w:r>
      <w:bookmarkEnd w:id="13"/>
    </w:p>
    <w:p w:rsidR="004B2E08" w:rsidRPr="00874203" w:rsidRDefault="00185366" w:rsidP="00874203">
      <w:r>
        <w:pict>
          <v:group id="_x0000_s1119" editas="canvas" style="width:415.3pt;height:249.2pt;mso-position-horizontal-relative:char;mso-position-vertical-relative:line" coordorigin="1830,6888" coordsize="8306,4984">
            <o:lock v:ext="edit" aspectratio="t"/>
            <v:shape id="_x0000_s1120" type="#_x0000_t75" style="position:absolute;left:1830;top:6888;width:8306;height:4984" o:preferrelative="f" stroked="t" strokecolor="black [3213]">
              <v:fill o:detectmouseclick="t"/>
              <v:path o:extrusionok="t" o:connecttype="none"/>
              <o:lock v:ext="edit" text="t"/>
            </v:shape>
            <v:group id="_x0000_s1121" style="position:absolute;left:2957;top:7026;width:5396;height:461" coordorigin="2957,8016" coordsize="5396,461">
              <v:shape id="_x0000_s1122" type="#_x0000_t202" style="position:absolute;left:2957;top:8016;width:1401;height:461">
                <v:textbox>
                  <w:txbxContent>
                    <w:p w:rsidR="00417572" w:rsidRDefault="00417572" w:rsidP="00181917">
                      <w:r>
                        <w:rPr>
                          <w:rFonts w:hint="eastAsia"/>
                        </w:rPr>
                        <w:t>用户名</w:t>
                      </w:r>
                    </w:p>
                  </w:txbxContent>
                </v:textbox>
              </v:shape>
              <v:shape id="_x0000_s1123" type="#_x0000_t202" style="position:absolute;left:4714;top:8016;width:3639;height:413">
                <v:textbox>
                  <w:txbxContent>
                    <w:p w:rsidR="00417572" w:rsidRDefault="00417572" w:rsidP="00181917"/>
                  </w:txbxContent>
                </v:textbox>
              </v:shape>
            </v:group>
            <v:group id="_x0000_s1124" style="position:absolute;left:2971;top:7686;width:5396;height:461" coordorigin="2957,8016" coordsize="5396,461">
              <v:shape id="_x0000_s1125" type="#_x0000_t202" style="position:absolute;left:2957;top:8016;width:1401;height:461">
                <v:textbox>
                  <w:txbxContent>
                    <w:p w:rsidR="00417572" w:rsidRDefault="00417572" w:rsidP="00181917">
                      <w:r>
                        <w:rPr>
                          <w:rFonts w:hint="eastAsia"/>
                        </w:rPr>
                        <w:t>密码</w:t>
                      </w:r>
                    </w:p>
                  </w:txbxContent>
                </v:textbox>
              </v:shape>
              <v:shape id="_x0000_s1126" type="#_x0000_t202" style="position:absolute;left:4714;top:8016;width:3639;height:413">
                <v:textbox>
                  <w:txbxContent>
                    <w:p w:rsidR="00417572" w:rsidRDefault="00417572" w:rsidP="00181917"/>
                  </w:txbxContent>
                </v:textbox>
              </v:shape>
            </v:group>
            <v:shape id="_x0000_s1127" type="#_x0000_t202" style="position:absolute;left:2977;top:10226;width:1401;height:461">
              <v:textbox>
                <w:txbxContent>
                  <w:p w:rsidR="00417572" w:rsidRDefault="00417572" w:rsidP="00181917">
                    <w:r>
                      <w:rPr>
                        <w:rFonts w:hint="eastAsia"/>
                      </w:rPr>
                      <w:t>验证码</w:t>
                    </w:r>
                  </w:p>
                </w:txbxContent>
              </v:textbox>
            </v:shape>
            <v:shape id="_x0000_s1128" type="#_x0000_t202" style="position:absolute;left:4734;top:10226;width:844;height:413">
              <v:textbox>
                <w:txbxContent>
                  <w:p w:rsidR="00417572" w:rsidRDefault="00417572" w:rsidP="00181917">
                    <w:r>
                      <w:rPr>
                        <w:rFonts w:hint="eastAsia"/>
                      </w:rPr>
                      <w:t>图片</w:t>
                    </w:r>
                  </w:p>
                </w:txbxContent>
              </v:textbox>
            </v:shape>
            <v:shape id="_x0000_s1131" type="#_x0000_t202" style="position:absolute;left:5798;top:10226;width:2569;height:413">
              <v:textbox>
                <w:txbxContent>
                  <w:p w:rsidR="00417572" w:rsidRDefault="00417572" w:rsidP="00181917"/>
                </w:txbxContent>
              </v:textbox>
            </v:shape>
            <v:group id="_x0000_s1132" style="position:absolute;left:2991;top:8346;width:5396;height:461" coordorigin="2957,8016" coordsize="5396,461">
              <v:shape id="_x0000_s1133" type="#_x0000_t202" style="position:absolute;left:2957;top:8016;width:1401;height:461">
                <v:textbox>
                  <w:txbxContent>
                    <w:p w:rsidR="00417572" w:rsidRDefault="00417572" w:rsidP="00181917">
                      <w:r>
                        <w:rPr>
                          <w:rFonts w:hint="eastAsia"/>
                        </w:rPr>
                        <w:t>确认密码</w:t>
                      </w:r>
                    </w:p>
                  </w:txbxContent>
                </v:textbox>
              </v:shape>
              <v:shape id="_x0000_s1134" type="#_x0000_t202" style="position:absolute;left:4714;top:8016;width:3639;height:413">
                <v:textbox>
                  <w:txbxContent>
                    <w:p w:rsidR="00417572" w:rsidRDefault="00417572" w:rsidP="00181917"/>
                  </w:txbxContent>
                </v:textbox>
              </v:shape>
            </v:group>
            <v:group id="_x0000_s1135" style="position:absolute;left:2991;top:8896;width:5396;height:461" coordorigin="2957,8016" coordsize="5396,461">
              <v:shape id="_x0000_s1136" type="#_x0000_t202" style="position:absolute;left:2957;top:8016;width:1401;height:461">
                <v:textbox>
                  <w:txbxContent>
                    <w:p w:rsidR="00181917" w:rsidRDefault="00181917" w:rsidP="00181917">
                      <w:r>
                        <w:rPr>
                          <w:rFonts w:hint="eastAsia"/>
                        </w:rPr>
                        <w:t>邮箱</w:t>
                      </w:r>
                    </w:p>
                  </w:txbxContent>
                </v:textbox>
              </v:shape>
              <v:shape id="_x0000_s1137" type="#_x0000_t202" style="position:absolute;left:4714;top:8016;width:3639;height:413">
                <v:textbox>
                  <w:txbxContent>
                    <w:p w:rsidR="00181917" w:rsidRDefault="00181917" w:rsidP="00181917"/>
                  </w:txbxContent>
                </v:textbox>
              </v:shape>
            </v:group>
            <v:group id="_x0000_s1138" style="position:absolute;left:3001;top:9436;width:5396;height:461" coordorigin="2957,8016" coordsize="5396,461">
              <v:shape id="_x0000_s1139" type="#_x0000_t202" style="position:absolute;left:2957;top:8016;width:1401;height:461">
                <v:textbox>
                  <w:txbxContent>
                    <w:p w:rsidR="00181917" w:rsidRDefault="00181917" w:rsidP="00181917">
                      <w:r>
                        <w:rPr>
                          <w:rFonts w:hint="eastAsia"/>
                        </w:rPr>
                        <w:t>性别</w:t>
                      </w:r>
                    </w:p>
                  </w:txbxContent>
                </v:textbox>
              </v:shape>
              <v:shape id="_x0000_s1140" type="#_x0000_t202" style="position:absolute;left:4714;top:8016;width:3639;height:413">
                <v:textbox>
                  <w:txbxContent>
                    <w:p w:rsidR="00181917" w:rsidRDefault="00181917" w:rsidP="00181917">
                      <w:r>
                        <w:rPr>
                          <w:rFonts w:hint="eastAsia"/>
                        </w:rPr>
                        <w:t>男</w:t>
                      </w:r>
                      <w:r>
                        <w:rPr>
                          <w:rFonts w:hint="eastAsia"/>
                        </w:rPr>
                        <w:t>|</w:t>
                      </w:r>
                      <w:r>
                        <w:rPr>
                          <w:rFonts w:hint="eastAsia"/>
                        </w:rPr>
                        <w:t>女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sectPr w:rsidR="004B2E08" w:rsidRPr="00874203" w:rsidSect="00D8720E">
      <w:headerReference w:type="default" r:id="rId12"/>
      <w:head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15F6" w:rsidRDefault="000015F6" w:rsidP="00380589">
      <w:pPr>
        <w:spacing w:after="120"/>
      </w:pPr>
      <w:r>
        <w:separator/>
      </w:r>
    </w:p>
  </w:endnote>
  <w:endnote w:type="continuationSeparator" w:id="0">
    <w:p w:rsidR="000015F6" w:rsidRDefault="000015F6" w:rsidP="00380589">
      <w:pPr>
        <w:spacing w:after="1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i/>
        <w:iCs/>
        <w:color w:val="8C8C8C" w:themeColor="background1" w:themeShade="8C"/>
      </w:rPr>
      <w:alias w:val="公司"/>
      <w:id w:val="147522815"/>
      <w:dataBinding w:prefixMappings="xmlns:ns0='http://schemas.openxmlformats.org/officeDocument/2006/extended-properties'" w:xpath="/ns0:Properties[1]/ns0:Company[1]" w:storeItemID="{6668398D-A668-4E3E-A5EB-62B293D839F1}"/>
      <w:text/>
    </w:sdtPr>
    <w:sdtContent>
      <w:p w:rsidR="008546FD" w:rsidRPr="00860D2E" w:rsidRDefault="008546FD" w:rsidP="005F582B">
        <w:pPr>
          <w:pStyle w:val="a8"/>
          <w:pBdr>
            <w:top w:val="single" w:sz="24" w:space="5" w:color="9BBB59" w:themeColor="accent3"/>
          </w:pBdr>
          <w:jc w:val="right"/>
          <w:rPr>
            <w:i/>
            <w:iCs/>
            <w:color w:val="8C8C8C" w:themeColor="background1" w:themeShade="8C"/>
          </w:rPr>
        </w:pPr>
        <w:r w:rsidRPr="00860D2E">
          <w:rPr>
            <w:rFonts w:hint="eastAsia"/>
            <w:i/>
            <w:iCs/>
            <w:color w:val="8C8C8C" w:themeColor="background1" w:themeShade="8C"/>
          </w:rPr>
          <w:t>北京星芒软件有限公司</w:t>
        </w:r>
        <w:r w:rsidRPr="00860D2E">
          <w:rPr>
            <w:rFonts w:hint="eastAsia"/>
            <w:i/>
            <w:iCs/>
            <w:color w:val="8C8C8C" w:themeColor="background1" w:themeShade="8C"/>
          </w:rPr>
          <w:t xml:space="preserve">                   Fax/Tel</w:t>
        </w:r>
        <w:r w:rsidRPr="00860D2E">
          <w:rPr>
            <w:rFonts w:hint="eastAsia"/>
            <w:i/>
            <w:iCs/>
            <w:color w:val="8C8C8C" w:themeColor="background1" w:themeShade="8C"/>
          </w:rPr>
          <w:t>：</w:t>
        </w:r>
        <w:r w:rsidRPr="00860D2E">
          <w:rPr>
            <w:rFonts w:hint="eastAsia"/>
            <w:i/>
            <w:iCs/>
            <w:color w:val="8C8C8C" w:themeColor="background1" w:themeShade="8C"/>
          </w:rPr>
          <w:t>84921545                 http://www.starx-cn.com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15F6" w:rsidRDefault="000015F6" w:rsidP="00380589">
      <w:pPr>
        <w:spacing w:after="120"/>
      </w:pPr>
      <w:r>
        <w:separator/>
      </w:r>
    </w:p>
  </w:footnote>
  <w:footnote w:type="continuationSeparator" w:id="0">
    <w:p w:rsidR="000015F6" w:rsidRDefault="000015F6" w:rsidP="00380589">
      <w:pPr>
        <w:spacing w:after="1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46FD" w:rsidRPr="00887C79" w:rsidRDefault="008546FD" w:rsidP="009052E5">
    <w:pPr>
      <w:pStyle w:val="a7"/>
    </w:pPr>
    <w:r w:rsidRPr="00151CE4">
      <w:rPr>
        <w:rFonts w:hint="eastAsia"/>
        <w:noProof/>
        <w:kern w:val="0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margin">
            <wp:posOffset>5133975</wp:posOffset>
          </wp:positionH>
          <wp:positionV relativeFrom="margin">
            <wp:posOffset>-352425</wp:posOffset>
          </wp:positionV>
          <wp:extent cx="755015" cy="251460"/>
          <wp:effectExtent l="19050" t="0" r="6985" b="0"/>
          <wp:wrapSquare wrapText="bothSides"/>
          <wp:docPr id="33" name="图片 33" descr="\\XAN-PC\Temp\starx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3" descr="\\XAN-PC\Temp\starx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015" cy="2514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151CE4">
      <w:rPr>
        <w:rStyle w:val="Char"/>
        <w:rFonts w:hint="eastAsia"/>
        <w:sz w:val="18"/>
      </w:rPr>
      <w:t>目录</w:t>
    </w:r>
    <w:r>
      <w:ptab w:relativeTo="margin" w:alignment="center" w:leader="none"/>
    </w:r>
    <w:sdt>
      <w:sdtPr>
        <w:rPr>
          <w:rStyle w:val="Char"/>
          <w:sz w:val="18"/>
        </w:rPr>
        <w:alias w:val="标题"/>
        <w:id w:val="14752281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rStyle w:val="Char"/>
            <w:rFonts w:hint="eastAsia"/>
            <w:sz w:val="18"/>
          </w:rPr>
          <w:t>标题</w:t>
        </w:r>
      </w:sdtContent>
    </w:sdt>
    <w:r>
      <w:ptab w:relativeTo="margin" w:alignment="right" w:leader="none"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46FD" w:rsidRDefault="008546FD" w:rsidP="00D11B35">
    <w:pPr>
      <w:pStyle w:val="a7"/>
    </w:pPr>
    <w:bookmarkStart w:id="14" w:name="_Toc215750741"/>
    <w:r w:rsidRPr="00B32541">
      <w:rPr>
        <w:rFonts w:asciiTheme="majorHAnsi" w:eastAsiaTheme="majorEastAsia" w:hAnsiTheme="majorHAnsi" w:cstheme="majorBidi"/>
        <w:b/>
        <w:noProof/>
        <w:sz w:val="28"/>
        <w:szCs w:val="28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5133975</wp:posOffset>
          </wp:positionH>
          <wp:positionV relativeFrom="margin">
            <wp:posOffset>-352425</wp:posOffset>
          </wp:positionV>
          <wp:extent cx="755015" cy="251460"/>
          <wp:effectExtent l="19050" t="0" r="6985" b="0"/>
          <wp:wrapSquare wrapText="bothSides"/>
          <wp:docPr id="12" name="图片 33" descr="\\XAN-PC\Temp\starx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3" descr="\\XAN-PC\Temp\starx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015" cy="2514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185366" w:rsidRPr="00185366">
      <w:rPr>
        <w:rFonts w:asciiTheme="majorHAnsi" w:eastAsiaTheme="majorEastAsia" w:hAnsiTheme="majorHAnsi" w:cstheme="majorBidi"/>
        <w:b/>
        <w:noProof/>
        <w:sz w:val="28"/>
        <w:szCs w:val="28"/>
      </w:rPr>
      <w:pict>
        <v:oval id="_x0000_s8208" style="position:absolute;left:0;text-align:left;margin-left:0;margin-top:210.5pt;width:25pt;height:25pt;z-index:251660288;mso-top-percent:250;mso-position-horizontal:center;mso-position-horizontal-relative:right-margin-area;mso-position-vertical-relative:page;mso-top-percent:250" o:allowincell="f" fillcolor="#c2d69b [1942]" stroked="f">
          <v:textbox style="mso-next-textbox:#_x0000_s8208" inset="0,,0">
            <w:txbxContent>
              <w:p w:rsidR="008546FD" w:rsidRDefault="00185366" w:rsidP="00032935">
                <w:pPr>
                  <w:rPr>
                    <w:rStyle w:val="a9"/>
                    <w:color w:val="FFFFFF" w:themeColor="background1"/>
                    <w:szCs w:val="24"/>
                  </w:rPr>
                </w:pPr>
                <w:fldSimple w:instr=" PAGE    \* MERGEFORMAT ">
                  <w:r w:rsidR="003803C6" w:rsidRPr="003803C6">
                    <w:rPr>
                      <w:rStyle w:val="a9"/>
                      <w:b/>
                      <w:noProof/>
                      <w:color w:val="FFFFFF" w:themeColor="background1"/>
                      <w:sz w:val="24"/>
                      <w:szCs w:val="24"/>
                      <w:lang w:val="zh-CN"/>
                    </w:rPr>
                    <w:t>3</w:t>
                  </w:r>
                </w:fldSimple>
              </w:p>
            </w:txbxContent>
          </v:textbox>
          <w10:wrap anchorx="page" anchory="page"/>
        </v:oval>
      </w:pict>
    </w:r>
    <w:r w:rsidRPr="00B32541">
      <w:rPr>
        <w:rFonts w:hint="eastAsia"/>
        <w:b/>
      </w:rPr>
      <w:t>正文：</w:t>
    </w:r>
    <w:fldSimple w:instr=" STYLEREF  &quot;标题 1&quot;  \* MERGEFORMAT ">
      <w:r w:rsidR="003803C6" w:rsidRPr="003803C6">
        <w:rPr>
          <w:rFonts w:hint="eastAsia"/>
          <w:b/>
          <w:bCs/>
          <w:noProof/>
        </w:rPr>
        <w:t>校验用户合法性</w:t>
      </w:r>
      <w:r w:rsidR="003803C6" w:rsidRPr="003803C6">
        <w:rPr>
          <w:rFonts w:hint="eastAsia"/>
          <w:b/>
          <w:bCs/>
          <w:noProof/>
        </w:rPr>
        <w:t>API</w:t>
      </w:r>
    </w:fldSimple>
    <w:r w:rsidR="00185366">
      <w:fldChar w:fldCharType="begin"/>
    </w:r>
    <w:r>
      <w:instrText xml:space="preserve"> TC  \l 1 </w:instrText>
    </w:r>
    <w:r w:rsidR="00185366">
      <w:fldChar w:fldCharType="end"/>
    </w:r>
    <w:r>
      <w:ptab w:relativeTo="margin" w:alignment="center" w:leader="none"/>
    </w:r>
    <w:r>
      <w:rPr>
        <w:rFonts w:hint="eastAsia"/>
      </w:rPr>
      <w:t>标题</w:t>
    </w:r>
    <w:r>
      <w:ptab w:relativeTo="margin" w:alignment="right" w:leader="none"/>
    </w:r>
    <w:bookmarkEnd w:id="14"/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46FD" w:rsidRDefault="008546FD" w:rsidP="00380589">
    <w:pPr>
      <w:pStyle w:val="a7"/>
      <w:spacing w:after="12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A5557"/>
    <w:multiLevelType w:val="hybridMultilevel"/>
    <w:tmpl w:val="6EF06FF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AB74EF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0FB969EE"/>
    <w:multiLevelType w:val="hybridMultilevel"/>
    <w:tmpl w:val="7E68FEAA"/>
    <w:lvl w:ilvl="0" w:tplc="39DE5AC4">
      <w:numFmt w:val="bullet"/>
      <w:lvlText w:val=""/>
      <w:lvlJc w:val="left"/>
      <w:pPr>
        <w:ind w:left="360" w:hanging="360"/>
      </w:pPr>
      <w:rPr>
        <w:rFonts w:ascii="Symbol" w:eastAsia="宋体" w:hAnsi="Symbol" w:cs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6877D13"/>
    <w:multiLevelType w:val="multilevel"/>
    <w:tmpl w:val="2656F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E7D6337"/>
    <w:multiLevelType w:val="multilevel"/>
    <w:tmpl w:val="2534C8C0"/>
    <w:lvl w:ilvl="0">
      <w:start w:val="1"/>
      <w:numFmt w:val="decimal"/>
      <w:lvlText w:val="%1."/>
      <w:lvlJc w:val="left"/>
      <w:pPr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asciiTheme="majorHAnsi" w:hAnsiTheme="majorHAnsi" w:hint="default"/>
        <w:sz w:val="32"/>
        <w:szCs w:val="32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asciiTheme="majorHAnsi" w:hAnsiTheme="majorHAnsi" w:hint="default"/>
        <w:sz w:val="30"/>
        <w:szCs w:val="30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>
    <w:nsid w:val="20A45A02"/>
    <w:multiLevelType w:val="multilevel"/>
    <w:tmpl w:val="AD369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1043F5E"/>
    <w:multiLevelType w:val="hybridMultilevel"/>
    <w:tmpl w:val="1B109CF6"/>
    <w:lvl w:ilvl="0" w:tplc="C950BBEE">
      <w:numFmt w:val="bullet"/>
      <w:lvlText w:val=""/>
      <w:lvlJc w:val="left"/>
      <w:pPr>
        <w:ind w:left="360" w:hanging="360"/>
      </w:pPr>
      <w:rPr>
        <w:rFonts w:ascii="Wingdings" w:eastAsia="宋体" w:hAnsi="Wingdings" w:cs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5141AE2"/>
    <w:multiLevelType w:val="multilevel"/>
    <w:tmpl w:val="C1DEF668"/>
    <w:lvl w:ilvl="0">
      <w:start w:val="1"/>
      <w:numFmt w:val="decimal"/>
      <w:lvlText w:val="%1."/>
      <w:lvlJc w:val="left"/>
      <w:pPr>
        <w:ind w:left="425" w:hanging="425"/>
      </w:pPr>
      <w:rPr>
        <w:rFonts w:asciiTheme="majorHAnsi" w:hAnsiTheme="majorHAnsi" w:hint="default"/>
        <w:sz w:val="44"/>
        <w:szCs w:val="44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sz w:val="32"/>
        <w:szCs w:val="32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2F882CF8"/>
    <w:multiLevelType w:val="hybridMultilevel"/>
    <w:tmpl w:val="9EB062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1E42E6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34067DDC"/>
    <w:multiLevelType w:val="multilevel"/>
    <w:tmpl w:val="C1DEF668"/>
    <w:lvl w:ilvl="0">
      <w:start w:val="1"/>
      <w:numFmt w:val="decimal"/>
      <w:lvlText w:val="%1."/>
      <w:lvlJc w:val="left"/>
      <w:pPr>
        <w:ind w:left="425" w:hanging="425"/>
      </w:pPr>
      <w:rPr>
        <w:rFonts w:asciiTheme="majorHAnsi" w:hAnsiTheme="majorHAnsi" w:hint="default"/>
        <w:sz w:val="44"/>
        <w:szCs w:val="44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sz w:val="32"/>
        <w:szCs w:val="32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34491DBE"/>
    <w:multiLevelType w:val="hybridMultilevel"/>
    <w:tmpl w:val="B1D24532"/>
    <w:lvl w:ilvl="0" w:tplc="0409000D">
      <w:start w:val="1"/>
      <w:numFmt w:val="bullet"/>
      <w:lvlText w:val="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12">
    <w:nsid w:val="3CED003F"/>
    <w:multiLevelType w:val="hybridMultilevel"/>
    <w:tmpl w:val="5F162E26"/>
    <w:lvl w:ilvl="0" w:tplc="41441FE4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3EE80BB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3F69585A"/>
    <w:multiLevelType w:val="multilevel"/>
    <w:tmpl w:val="C1DEF668"/>
    <w:lvl w:ilvl="0">
      <w:start w:val="1"/>
      <w:numFmt w:val="decimal"/>
      <w:lvlText w:val="%1."/>
      <w:lvlJc w:val="left"/>
      <w:pPr>
        <w:ind w:left="425" w:hanging="425"/>
      </w:pPr>
      <w:rPr>
        <w:rFonts w:asciiTheme="majorHAnsi" w:hAnsiTheme="majorHAnsi" w:hint="default"/>
        <w:sz w:val="44"/>
        <w:szCs w:val="44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sz w:val="32"/>
        <w:szCs w:val="32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42364B9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44EA7AA0"/>
    <w:multiLevelType w:val="multilevel"/>
    <w:tmpl w:val="C1DEF668"/>
    <w:lvl w:ilvl="0">
      <w:start w:val="1"/>
      <w:numFmt w:val="decimal"/>
      <w:lvlText w:val="%1."/>
      <w:lvlJc w:val="left"/>
      <w:pPr>
        <w:ind w:left="425" w:hanging="425"/>
      </w:pPr>
      <w:rPr>
        <w:rFonts w:asciiTheme="majorHAnsi" w:hAnsiTheme="majorHAnsi" w:hint="default"/>
        <w:sz w:val="44"/>
        <w:szCs w:val="44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sz w:val="32"/>
        <w:szCs w:val="32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>
    <w:nsid w:val="47640857"/>
    <w:multiLevelType w:val="hybridMultilevel"/>
    <w:tmpl w:val="36888A82"/>
    <w:lvl w:ilvl="0" w:tplc="41441FE4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49C269E9"/>
    <w:multiLevelType w:val="multilevel"/>
    <w:tmpl w:val="C1DEF668"/>
    <w:lvl w:ilvl="0">
      <w:start w:val="1"/>
      <w:numFmt w:val="decimal"/>
      <w:lvlText w:val="%1."/>
      <w:lvlJc w:val="left"/>
      <w:pPr>
        <w:ind w:left="425" w:hanging="425"/>
      </w:pPr>
      <w:rPr>
        <w:rFonts w:asciiTheme="majorHAnsi" w:hAnsiTheme="majorHAnsi" w:hint="default"/>
        <w:sz w:val="44"/>
        <w:szCs w:val="44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sz w:val="32"/>
        <w:szCs w:val="32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>
    <w:nsid w:val="49CF5A6F"/>
    <w:multiLevelType w:val="multilevel"/>
    <w:tmpl w:val="3F261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B4A21A9"/>
    <w:multiLevelType w:val="hybridMultilevel"/>
    <w:tmpl w:val="14765BC4"/>
    <w:lvl w:ilvl="0" w:tplc="41441FE4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B9382A06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A07C1F9C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1144D1A0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98268360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9E709EC0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B52CF50C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995E1CC2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C16A80A2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4F064C31"/>
    <w:multiLevelType w:val="multilevel"/>
    <w:tmpl w:val="1448935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4820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>
    <w:nsid w:val="52775BC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>
    <w:nsid w:val="56D15968"/>
    <w:multiLevelType w:val="hybridMultilevel"/>
    <w:tmpl w:val="8320EEA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5C881FE0"/>
    <w:multiLevelType w:val="hybridMultilevel"/>
    <w:tmpl w:val="D50A6ABC"/>
    <w:lvl w:ilvl="0" w:tplc="1BD651F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2D671E5"/>
    <w:multiLevelType w:val="multilevel"/>
    <w:tmpl w:val="45F07FB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6">
    <w:nsid w:val="65095C0B"/>
    <w:multiLevelType w:val="hybridMultilevel"/>
    <w:tmpl w:val="C1709434"/>
    <w:lvl w:ilvl="0" w:tplc="D86887DA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614E6C16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75E9A76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12C6A2B4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7408CC5E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B7FCB78C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26AE5318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48F2DF84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58727C0A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68A0183E"/>
    <w:multiLevelType w:val="multilevel"/>
    <w:tmpl w:val="C1DEF668"/>
    <w:lvl w:ilvl="0">
      <w:start w:val="1"/>
      <w:numFmt w:val="decimal"/>
      <w:lvlText w:val="%1."/>
      <w:lvlJc w:val="left"/>
      <w:pPr>
        <w:ind w:left="425" w:hanging="425"/>
      </w:pPr>
      <w:rPr>
        <w:rFonts w:asciiTheme="majorHAnsi" w:hAnsiTheme="majorHAnsi" w:hint="default"/>
        <w:sz w:val="44"/>
        <w:szCs w:val="44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sz w:val="32"/>
        <w:szCs w:val="32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8">
    <w:nsid w:val="6D9E0330"/>
    <w:multiLevelType w:val="hybridMultilevel"/>
    <w:tmpl w:val="DE3E89DA"/>
    <w:lvl w:ilvl="0" w:tplc="41441FE4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72155729"/>
    <w:multiLevelType w:val="hybridMultilevel"/>
    <w:tmpl w:val="071AD6B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77C52448"/>
    <w:multiLevelType w:val="multilevel"/>
    <w:tmpl w:val="0010C1C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1">
    <w:nsid w:val="79B0156E"/>
    <w:multiLevelType w:val="multilevel"/>
    <w:tmpl w:val="45F07FB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2">
    <w:nsid w:val="7A833815"/>
    <w:multiLevelType w:val="multilevel"/>
    <w:tmpl w:val="C1DEF668"/>
    <w:lvl w:ilvl="0">
      <w:start w:val="1"/>
      <w:numFmt w:val="decimal"/>
      <w:lvlText w:val="%1."/>
      <w:lvlJc w:val="left"/>
      <w:pPr>
        <w:ind w:left="425" w:hanging="425"/>
      </w:pPr>
      <w:rPr>
        <w:rFonts w:asciiTheme="majorHAnsi" w:hAnsiTheme="majorHAnsi" w:hint="default"/>
        <w:sz w:val="44"/>
        <w:szCs w:val="44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sz w:val="32"/>
        <w:szCs w:val="32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2"/>
  </w:num>
  <w:num w:numId="2">
    <w:abstractNumId w:val="20"/>
  </w:num>
  <w:num w:numId="3">
    <w:abstractNumId w:val="26"/>
  </w:num>
  <w:num w:numId="4">
    <w:abstractNumId w:val="29"/>
  </w:num>
  <w:num w:numId="5">
    <w:abstractNumId w:val="0"/>
  </w:num>
  <w:num w:numId="6">
    <w:abstractNumId w:val="23"/>
  </w:num>
  <w:num w:numId="7">
    <w:abstractNumId w:val="4"/>
  </w:num>
  <w:num w:numId="8">
    <w:abstractNumId w:val="21"/>
  </w:num>
  <w:num w:numId="9">
    <w:abstractNumId w:val="11"/>
  </w:num>
  <w:num w:numId="10">
    <w:abstractNumId w:val="8"/>
  </w:num>
  <w:num w:numId="11">
    <w:abstractNumId w:val="25"/>
  </w:num>
  <w:num w:numId="12">
    <w:abstractNumId w:val="31"/>
  </w:num>
  <w:num w:numId="13">
    <w:abstractNumId w:val="9"/>
  </w:num>
  <w:num w:numId="14">
    <w:abstractNumId w:val="15"/>
  </w:num>
  <w:num w:numId="15">
    <w:abstractNumId w:val="1"/>
  </w:num>
  <w:num w:numId="16">
    <w:abstractNumId w:val="3"/>
  </w:num>
  <w:num w:numId="17">
    <w:abstractNumId w:val="5"/>
  </w:num>
  <w:num w:numId="18">
    <w:abstractNumId w:val="19"/>
  </w:num>
  <w:num w:numId="19">
    <w:abstractNumId w:val="13"/>
  </w:num>
  <w:num w:numId="20">
    <w:abstractNumId w:val="7"/>
  </w:num>
  <w:num w:numId="21">
    <w:abstractNumId w:val="32"/>
  </w:num>
  <w:num w:numId="22">
    <w:abstractNumId w:val="14"/>
  </w:num>
  <w:num w:numId="23">
    <w:abstractNumId w:val="18"/>
  </w:num>
  <w:num w:numId="24">
    <w:abstractNumId w:val="27"/>
  </w:num>
  <w:num w:numId="25">
    <w:abstractNumId w:val="16"/>
  </w:num>
  <w:num w:numId="26">
    <w:abstractNumId w:val="12"/>
  </w:num>
  <w:num w:numId="27">
    <w:abstractNumId w:val="17"/>
  </w:num>
  <w:num w:numId="28">
    <w:abstractNumId w:val="10"/>
  </w:num>
  <w:num w:numId="29">
    <w:abstractNumId w:val="28"/>
  </w:num>
  <w:num w:numId="3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0"/>
  </w:num>
  <w:num w:numId="32">
    <w:abstractNumId w:val="24"/>
  </w:num>
  <w:num w:numId="33">
    <w:abstractNumId w:val="6"/>
  </w:num>
  <w:num w:numId="3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bordersDoNotSurroundHeader/>
  <w:bordersDoNotSurroundFooter/>
  <w:hideSpellingErrors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35170">
      <o:colormenu v:ext="edit" fillcolor="none" strokecolor="none [3212]"/>
    </o:shapedefaults>
    <o:shapelayout v:ext="edit">
      <o:idmap v:ext="edit" data="8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E14ED"/>
    <w:rsid w:val="00000098"/>
    <w:rsid w:val="00001382"/>
    <w:rsid w:val="000015F6"/>
    <w:rsid w:val="00001B62"/>
    <w:rsid w:val="0000241A"/>
    <w:rsid w:val="00004513"/>
    <w:rsid w:val="000047CE"/>
    <w:rsid w:val="00005777"/>
    <w:rsid w:val="00006C7C"/>
    <w:rsid w:val="00006F09"/>
    <w:rsid w:val="00012348"/>
    <w:rsid w:val="00014FEB"/>
    <w:rsid w:val="00015077"/>
    <w:rsid w:val="0001597F"/>
    <w:rsid w:val="00020CB4"/>
    <w:rsid w:val="000212DD"/>
    <w:rsid w:val="000228D0"/>
    <w:rsid w:val="0002305B"/>
    <w:rsid w:val="0002313A"/>
    <w:rsid w:val="00023B2C"/>
    <w:rsid w:val="00023D5F"/>
    <w:rsid w:val="00024C00"/>
    <w:rsid w:val="00024FD3"/>
    <w:rsid w:val="0002579C"/>
    <w:rsid w:val="0002600C"/>
    <w:rsid w:val="00030CEB"/>
    <w:rsid w:val="000310B4"/>
    <w:rsid w:val="00032734"/>
    <w:rsid w:val="00032935"/>
    <w:rsid w:val="000329B0"/>
    <w:rsid w:val="00033390"/>
    <w:rsid w:val="000339A8"/>
    <w:rsid w:val="00034558"/>
    <w:rsid w:val="00035498"/>
    <w:rsid w:val="0003624D"/>
    <w:rsid w:val="00036560"/>
    <w:rsid w:val="0003740B"/>
    <w:rsid w:val="000403F4"/>
    <w:rsid w:val="00040F14"/>
    <w:rsid w:val="000419B5"/>
    <w:rsid w:val="00041FB0"/>
    <w:rsid w:val="00047B8C"/>
    <w:rsid w:val="00051A10"/>
    <w:rsid w:val="00052C57"/>
    <w:rsid w:val="0005394B"/>
    <w:rsid w:val="00054ECF"/>
    <w:rsid w:val="000558B9"/>
    <w:rsid w:val="000559D6"/>
    <w:rsid w:val="00057ECA"/>
    <w:rsid w:val="000617B5"/>
    <w:rsid w:val="00062FAB"/>
    <w:rsid w:val="00063DDD"/>
    <w:rsid w:val="000648E3"/>
    <w:rsid w:val="00064C92"/>
    <w:rsid w:val="00064E06"/>
    <w:rsid w:val="00065AD8"/>
    <w:rsid w:val="00065EBF"/>
    <w:rsid w:val="00065F7F"/>
    <w:rsid w:val="000668A6"/>
    <w:rsid w:val="000715B3"/>
    <w:rsid w:val="00071C3F"/>
    <w:rsid w:val="000744AD"/>
    <w:rsid w:val="00074673"/>
    <w:rsid w:val="000747B8"/>
    <w:rsid w:val="00074D2F"/>
    <w:rsid w:val="00075461"/>
    <w:rsid w:val="0007548F"/>
    <w:rsid w:val="00075B14"/>
    <w:rsid w:val="0007629B"/>
    <w:rsid w:val="00076939"/>
    <w:rsid w:val="00077062"/>
    <w:rsid w:val="000803DE"/>
    <w:rsid w:val="00080E3D"/>
    <w:rsid w:val="000817FB"/>
    <w:rsid w:val="00081C53"/>
    <w:rsid w:val="00082484"/>
    <w:rsid w:val="00082E45"/>
    <w:rsid w:val="00083468"/>
    <w:rsid w:val="00083BEC"/>
    <w:rsid w:val="00084F27"/>
    <w:rsid w:val="000854E6"/>
    <w:rsid w:val="00085936"/>
    <w:rsid w:val="00086E5E"/>
    <w:rsid w:val="00090564"/>
    <w:rsid w:val="00092232"/>
    <w:rsid w:val="00093F27"/>
    <w:rsid w:val="000960DE"/>
    <w:rsid w:val="000962EF"/>
    <w:rsid w:val="00097A7F"/>
    <w:rsid w:val="000A018D"/>
    <w:rsid w:val="000A0687"/>
    <w:rsid w:val="000A0C86"/>
    <w:rsid w:val="000A48E5"/>
    <w:rsid w:val="000A57AC"/>
    <w:rsid w:val="000B03D9"/>
    <w:rsid w:val="000B30BD"/>
    <w:rsid w:val="000B50D9"/>
    <w:rsid w:val="000B5A58"/>
    <w:rsid w:val="000B618F"/>
    <w:rsid w:val="000B6F28"/>
    <w:rsid w:val="000B7EE9"/>
    <w:rsid w:val="000C0EEC"/>
    <w:rsid w:val="000C12EC"/>
    <w:rsid w:val="000C2619"/>
    <w:rsid w:val="000C3280"/>
    <w:rsid w:val="000C3CAB"/>
    <w:rsid w:val="000C5B1B"/>
    <w:rsid w:val="000C6146"/>
    <w:rsid w:val="000C6370"/>
    <w:rsid w:val="000C7C8A"/>
    <w:rsid w:val="000D0505"/>
    <w:rsid w:val="000D22AB"/>
    <w:rsid w:val="000D2E03"/>
    <w:rsid w:val="000D30C9"/>
    <w:rsid w:val="000D4F36"/>
    <w:rsid w:val="000D5C4F"/>
    <w:rsid w:val="000D7136"/>
    <w:rsid w:val="000E0963"/>
    <w:rsid w:val="000E0BBE"/>
    <w:rsid w:val="000E0DBD"/>
    <w:rsid w:val="000E25BC"/>
    <w:rsid w:val="000E275D"/>
    <w:rsid w:val="000E3FE5"/>
    <w:rsid w:val="000E402A"/>
    <w:rsid w:val="000E4FAC"/>
    <w:rsid w:val="000E520E"/>
    <w:rsid w:val="000E6973"/>
    <w:rsid w:val="000E788A"/>
    <w:rsid w:val="000F11FE"/>
    <w:rsid w:val="000F27BE"/>
    <w:rsid w:val="000F6CD7"/>
    <w:rsid w:val="00100B35"/>
    <w:rsid w:val="00100E0C"/>
    <w:rsid w:val="00101336"/>
    <w:rsid w:val="001018B8"/>
    <w:rsid w:val="00102827"/>
    <w:rsid w:val="00103D64"/>
    <w:rsid w:val="00104923"/>
    <w:rsid w:val="00104AEA"/>
    <w:rsid w:val="001104AC"/>
    <w:rsid w:val="00110C3C"/>
    <w:rsid w:val="00112B2B"/>
    <w:rsid w:val="00112C7E"/>
    <w:rsid w:val="00113054"/>
    <w:rsid w:val="00114D4D"/>
    <w:rsid w:val="00116A40"/>
    <w:rsid w:val="001177AA"/>
    <w:rsid w:val="0012103D"/>
    <w:rsid w:val="001216ED"/>
    <w:rsid w:val="00121D09"/>
    <w:rsid w:val="00122007"/>
    <w:rsid w:val="00123626"/>
    <w:rsid w:val="001245EB"/>
    <w:rsid w:val="00124F8B"/>
    <w:rsid w:val="0012564C"/>
    <w:rsid w:val="001259BC"/>
    <w:rsid w:val="001265C8"/>
    <w:rsid w:val="00126EDC"/>
    <w:rsid w:val="0012733F"/>
    <w:rsid w:val="0012779C"/>
    <w:rsid w:val="001277B0"/>
    <w:rsid w:val="0013020F"/>
    <w:rsid w:val="00130417"/>
    <w:rsid w:val="0013077F"/>
    <w:rsid w:val="001307CC"/>
    <w:rsid w:val="00130890"/>
    <w:rsid w:val="00130B5C"/>
    <w:rsid w:val="0013233A"/>
    <w:rsid w:val="001331B4"/>
    <w:rsid w:val="0013563E"/>
    <w:rsid w:val="00140119"/>
    <w:rsid w:val="00140CF8"/>
    <w:rsid w:val="0014131F"/>
    <w:rsid w:val="0014145D"/>
    <w:rsid w:val="001421C0"/>
    <w:rsid w:val="001427C8"/>
    <w:rsid w:val="001428A2"/>
    <w:rsid w:val="001439CA"/>
    <w:rsid w:val="00143EAD"/>
    <w:rsid w:val="0014410D"/>
    <w:rsid w:val="00144582"/>
    <w:rsid w:val="00144639"/>
    <w:rsid w:val="001446BC"/>
    <w:rsid w:val="00144B79"/>
    <w:rsid w:val="001452EC"/>
    <w:rsid w:val="001457AD"/>
    <w:rsid w:val="001469DA"/>
    <w:rsid w:val="00147085"/>
    <w:rsid w:val="00147155"/>
    <w:rsid w:val="00150088"/>
    <w:rsid w:val="0015194E"/>
    <w:rsid w:val="00151CE4"/>
    <w:rsid w:val="00153C4F"/>
    <w:rsid w:val="0015434E"/>
    <w:rsid w:val="001553F6"/>
    <w:rsid w:val="00155D5A"/>
    <w:rsid w:val="00155F3F"/>
    <w:rsid w:val="001576B1"/>
    <w:rsid w:val="0015785F"/>
    <w:rsid w:val="00157A30"/>
    <w:rsid w:val="00160048"/>
    <w:rsid w:val="001603A1"/>
    <w:rsid w:val="00160E0B"/>
    <w:rsid w:val="0016128B"/>
    <w:rsid w:val="00161B8E"/>
    <w:rsid w:val="00162FC8"/>
    <w:rsid w:val="001646F6"/>
    <w:rsid w:val="00165CC5"/>
    <w:rsid w:val="00167C8A"/>
    <w:rsid w:val="00167CCF"/>
    <w:rsid w:val="00167F21"/>
    <w:rsid w:val="0017021A"/>
    <w:rsid w:val="001706F5"/>
    <w:rsid w:val="00171E48"/>
    <w:rsid w:val="00172C5E"/>
    <w:rsid w:val="001747B9"/>
    <w:rsid w:val="001751F9"/>
    <w:rsid w:val="0017789A"/>
    <w:rsid w:val="001805A4"/>
    <w:rsid w:val="0018149C"/>
    <w:rsid w:val="00181917"/>
    <w:rsid w:val="00182CC0"/>
    <w:rsid w:val="0018314A"/>
    <w:rsid w:val="0018408A"/>
    <w:rsid w:val="0018417D"/>
    <w:rsid w:val="00185366"/>
    <w:rsid w:val="00185799"/>
    <w:rsid w:val="001858D0"/>
    <w:rsid w:val="00186905"/>
    <w:rsid w:val="00190BC1"/>
    <w:rsid w:val="00190E1B"/>
    <w:rsid w:val="001933DB"/>
    <w:rsid w:val="00193B44"/>
    <w:rsid w:val="001945C1"/>
    <w:rsid w:val="00195833"/>
    <w:rsid w:val="00197411"/>
    <w:rsid w:val="001A008A"/>
    <w:rsid w:val="001A07E1"/>
    <w:rsid w:val="001A0D5E"/>
    <w:rsid w:val="001A12DC"/>
    <w:rsid w:val="001A18AD"/>
    <w:rsid w:val="001A1E8A"/>
    <w:rsid w:val="001A23C1"/>
    <w:rsid w:val="001A2956"/>
    <w:rsid w:val="001A2C18"/>
    <w:rsid w:val="001A427C"/>
    <w:rsid w:val="001A4648"/>
    <w:rsid w:val="001A4C9C"/>
    <w:rsid w:val="001A5098"/>
    <w:rsid w:val="001A5301"/>
    <w:rsid w:val="001A5334"/>
    <w:rsid w:val="001A5465"/>
    <w:rsid w:val="001A5CAA"/>
    <w:rsid w:val="001A6082"/>
    <w:rsid w:val="001A795A"/>
    <w:rsid w:val="001A798F"/>
    <w:rsid w:val="001B2BFC"/>
    <w:rsid w:val="001B2C67"/>
    <w:rsid w:val="001B2E71"/>
    <w:rsid w:val="001B3970"/>
    <w:rsid w:val="001B52BC"/>
    <w:rsid w:val="001B5E80"/>
    <w:rsid w:val="001B5FAD"/>
    <w:rsid w:val="001B7539"/>
    <w:rsid w:val="001B799C"/>
    <w:rsid w:val="001C1831"/>
    <w:rsid w:val="001C29EF"/>
    <w:rsid w:val="001C3961"/>
    <w:rsid w:val="001C453E"/>
    <w:rsid w:val="001C5A4B"/>
    <w:rsid w:val="001D102F"/>
    <w:rsid w:val="001D32DC"/>
    <w:rsid w:val="001D3ED9"/>
    <w:rsid w:val="001D4702"/>
    <w:rsid w:val="001D55C0"/>
    <w:rsid w:val="001D688B"/>
    <w:rsid w:val="001D75DD"/>
    <w:rsid w:val="001D7DC0"/>
    <w:rsid w:val="001E2AA6"/>
    <w:rsid w:val="001E2BEB"/>
    <w:rsid w:val="001E2FF7"/>
    <w:rsid w:val="001E3054"/>
    <w:rsid w:val="001E4E66"/>
    <w:rsid w:val="001E53BA"/>
    <w:rsid w:val="001E774C"/>
    <w:rsid w:val="001F1C8B"/>
    <w:rsid w:val="001F2D41"/>
    <w:rsid w:val="001F3DA5"/>
    <w:rsid w:val="001F55DB"/>
    <w:rsid w:val="001F5ADB"/>
    <w:rsid w:val="001F5EF5"/>
    <w:rsid w:val="001F6284"/>
    <w:rsid w:val="001F6B66"/>
    <w:rsid w:val="001F7A18"/>
    <w:rsid w:val="0020008F"/>
    <w:rsid w:val="0020056F"/>
    <w:rsid w:val="00200CC4"/>
    <w:rsid w:val="00203166"/>
    <w:rsid w:val="00204ACC"/>
    <w:rsid w:val="002064DD"/>
    <w:rsid w:val="00207E1C"/>
    <w:rsid w:val="0021150E"/>
    <w:rsid w:val="00212283"/>
    <w:rsid w:val="002125C0"/>
    <w:rsid w:val="00215BBB"/>
    <w:rsid w:val="00216B28"/>
    <w:rsid w:val="00221F97"/>
    <w:rsid w:val="0022393C"/>
    <w:rsid w:val="002248DA"/>
    <w:rsid w:val="00225562"/>
    <w:rsid w:val="00225F68"/>
    <w:rsid w:val="0022753F"/>
    <w:rsid w:val="00227C79"/>
    <w:rsid w:val="00227FC1"/>
    <w:rsid w:val="00230610"/>
    <w:rsid w:val="00230A44"/>
    <w:rsid w:val="00231E73"/>
    <w:rsid w:val="00233291"/>
    <w:rsid w:val="00233706"/>
    <w:rsid w:val="002337F5"/>
    <w:rsid w:val="00235EFA"/>
    <w:rsid w:val="00240A92"/>
    <w:rsid w:val="00241D75"/>
    <w:rsid w:val="002439C5"/>
    <w:rsid w:val="00243D44"/>
    <w:rsid w:val="002454AE"/>
    <w:rsid w:val="00246D14"/>
    <w:rsid w:val="00246EB5"/>
    <w:rsid w:val="00247193"/>
    <w:rsid w:val="0024773D"/>
    <w:rsid w:val="00247EAB"/>
    <w:rsid w:val="00250BE6"/>
    <w:rsid w:val="00250C42"/>
    <w:rsid w:val="0025263D"/>
    <w:rsid w:val="00253037"/>
    <w:rsid w:val="002531CA"/>
    <w:rsid w:val="00253722"/>
    <w:rsid w:val="00253CA2"/>
    <w:rsid w:val="002540A1"/>
    <w:rsid w:val="00255481"/>
    <w:rsid w:val="00255B3C"/>
    <w:rsid w:val="002622B5"/>
    <w:rsid w:val="00262BCC"/>
    <w:rsid w:val="00262BF1"/>
    <w:rsid w:val="00264118"/>
    <w:rsid w:val="00264D58"/>
    <w:rsid w:val="00265603"/>
    <w:rsid w:val="002657D9"/>
    <w:rsid w:val="00265CDB"/>
    <w:rsid w:val="00266C9B"/>
    <w:rsid w:val="002673C8"/>
    <w:rsid w:val="00270FB8"/>
    <w:rsid w:val="002722F0"/>
    <w:rsid w:val="00272A39"/>
    <w:rsid w:val="00272FEE"/>
    <w:rsid w:val="002732EF"/>
    <w:rsid w:val="002759EA"/>
    <w:rsid w:val="002770ED"/>
    <w:rsid w:val="002773F6"/>
    <w:rsid w:val="00277740"/>
    <w:rsid w:val="00277AB0"/>
    <w:rsid w:val="00282130"/>
    <w:rsid w:val="00282A07"/>
    <w:rsid w:val="00284444"/>
    <w:rsid w:val="002848A7"/>
    <w:rsid w:val="00287BAD"/>
    <w:rsid w:val="002916CB"/>
    <w:rsid w:val="0029175D"/>
    <w:rsid w:val="00291B5D"/>
    <w:rsid w:val="00295763"/>
    <w:rsid w:val="00296510"/>
    <w:rsid w:val="00297364"/>
    <w:rsid w:val="002978FE"/>
    <w:rsid w:val="002A0661"/>
    <w:rsid w:val="002A06B8"/>
    <w:rsid w:val="002A0A18"/>
    <w:rsid w:val="002A0BA9"/>
    <w:rsid w:val="002A1179"/>
    <w:rsid w:val="002A1E66"/>
    <w:rsid w:val="002A23AF"/>
    <w:rsid w:val="002A4617"/>
    <w:rsid w:val="002A48DA"/>
    <w:rsid w:val="002A57B1"/>
    <w:rsid w:val="002A5961"/>
    <w:rsid w:val="002A5D93"/>
    <w:rsid w:val="002A63EA"/>
    <w:rsid w:val="002A6404"/>
    <w:rsid w:val="002A6A80"/>
    <w:rsid w:val="002A7811"/>
    <w:rsid w:val="002A7E7D"/>
    <w:rsid w:val="002B0F47"/>
    <w:rsid w:val="002B1AD9"/>
    <w:rsid w:val="002B1BD3"/>
    <w:rsid w:val="002B20C6"/>
    <w:rsid w:val="002B35BA"/>
    <w:rsid w:val="002B3BC1"/>
    <w:rsid w:val="002B4703"/>
    <w:rsid w:val="002B5843"/>
    <w:rsid w:val="002B592A"/>
    <w:rsid w:val="002C14A8"/>
    <w:rsid w:val="002C1914"/>
    <w:rsid w:val="002C3356"/>
    <w:rsid w:val="002C3916"/>
    <w:rsid w:val="002C509C"/>
    <w:rsid w:val="002C757F"/>
    <w:rsid w:val="002C7CB6"/>
    <w:rsid w:val="002C7D8B"/>
    <w:rsid w:val="002C7DC4"/>
    <w:rsid w:val="002D10C0"/>
    <w:rsid w:val="002D1941"/>
    <w:rsid w:val="002D1B1D"/>
    <w:rsid w:val="002D1CE1"/>
    <w:rsid w:val="002D3BCA"/>
    <w:rsid w:val="002D3D6B"/>
    <w:rsid w:val="002D56A2"/>
    <w:rsid w:val="002D63B8"/>
    <w:rsid w:val="002D668D"/>
    <w:rsid w:val="002D71FD"/>
    <w:rsid w:val="002E2195"/>
    <w:rsid w:val="002E21F0"/>
    <w:rsid w:val="002E29E4"/>
    <w:rsid w:val="002E2DBF"/>
    <w:rsid w:val="002E2EA8"/>
    <w:rsid w:val="002E37E1"/>
    <w:rsid w:val="002E53FF"/>
    <w:rsid w:val="002E5569"/>
    <w:rsid w:val="002E5C51"/>
    <w:rsid w:val="002E6BC6"/>
    <w:rsid w:val="002E6EB1"/>
    <w:rsid w:val="002E705A"/>
    <w:rsid w:val="002E707A"/>
    <w:rsid w:val="002E724B"/>
    <w:rsid w:val="002F0135"/>
    <w:rsid w:val="002F0D69"/>
    <w:rsid w:val="002F1312"/>
    <w:rsid w:val="002F149F"/>
    <w:rsid w:val="002F1BE6"/>
    <w:rsid w:val="002F45EE"/>
    <w:rsid w:val="002F5C9E"/>
    <w:rsid w:val="002F74BC"/>
    <w:rsid w:val="00301147"/>
    <w:rsid w:val="003020B7"/>
    <w:rsid w:val="0030321D"/>
    <w:rsid w:val="00303222"/>
    <w:rsid w:val="00305FE3"/>
    <w:rsid w:val="0030663E"/>
    <w:rsid w:val="00306D11"/>
    <w:rsid w:val="003070BE"/>
    <w:rsid w:val="00310815"/>
    <w:rsid w:val="00310D8B"/>
    <w:rsid w:val="0031171A"/>
    <w:rsid w:val="0031269C"/>
    <w:rsid w:val="00313B57"/>
    <w:rsid w:val="00314850"/>
    <w:rsid w:val="00316C7B"/>
    <w:rsid w:val="0032021B"/>
    <w:rsid w:val="00321B2B"/>
    <w:rsid w:val="00321FC3"/>
    <w:rsid w:val="00322AE3"/>
    <w:rsid w:val="00322C50"/>
    <w:rsid w:val="00322D24"/>
    <w:rsid w:val="003241C4"/>
    <w:rsid w:val="003246CD"/>
    <w:rsid w:val="00324F55"/>
    <w:rsid w:val="0032557A"/>
    <w:rsid w:val="00325DE8"/>
    <w:rsid w:val="00331A4D"/>
    <w:rsid w:val="0033395D"/>
    <w:rsid w:val="00333F01"/>
    <w:rsid w:val="003342BC"/>
    <w:rsid w:val="00334FC6"/>
    <w:rsid w:val="0033502C"/>
    <w:rsid w:val="00335273"/>
    <w:rsid w:val="0033550F"/>
    <w:rsid w:val="003360A7"/>
    <w:rsid w:val="0033652C"/>
    <w:rsid w:val="0033679F"/>
    <w:rsid w:val="00340004"/>
    <w:rsid w:val="003412AC"/>
    <w:rsid w:val="0034160E"/>
    <w:rsid w:val="00341B20"/>
    <w:rsid w:val="00341EF5"/>
    <w:rsid w:val="00342409"/>
    <w:rsid w:val="003438B3"/>
    <w:rsid w:val="00343F93"/>
    <w:rsid w:val="003461E2"/>
    <w:rsid w:val="00346428"/>
    <w:rsid w:val="00347402"/>
    <w:rsid w:val="003479B6"/>
    <w:rsid w:val="00350876"/>
    <w:rsid w:val="00350CCB"/>
    <w:rsid w:val="00351365"/>
    <w:rsid w:val="003521D6"/>
    <w:rsid w:val="0035236B"/>
    <w:rsid w:val="00352CC8"/>
    <w:rsid w:val="0035424C"/>
    <w:rsid w:val="003556AD"/>
    <w:rsid w:val="00355A9A"/>
    <w:rsid w:val="00356C33"/>
    <w:rsid w:val="00356FE7"/>
    <w:rsid w:val="00357FD0"/>
    <w:rsid w:val="00360718"/>
    <w:rsid w:val="00360759"/>
    <w:rsid w:val="00360E82"/>
    <w:rsid w:val="003623F5"/>
    <w:rsid w:val="00365E36"/>
    <w:rsid w:val="003667E4"/>
    <w:rsid w:val="003734FC"/>
    <w:rsid w:val="00373F92"/>
    <w:rsid w:val="00374AD9"/>
    <w:rsid w:val="00375697"/>
    <w:rsid w:val="00375AA6"/>
    <w:rsid w:val="00376083"/>
    <w:rsid w:val="003803C6"/>
    <w:rsid w:val="00380589"/>
    <w:rsid w:val="003809AB"/>
    <w:rsid w:val="00380E21"/>
    <w:rsid w:val="0038214C"/>
    <w:rsid w:val="00382AB7"/>
    <w:rsid w:val="003836B0"/>
    <w:rsid w:val="00386321"/>
    <w:rsid w:val="0038682E"/>
    <w:rsid w:val="00387388"/>
    <w:rsid w:val="00390D14"/>
    <w:rsid w:val="00390E47"/>
    <w:rsid w:val="003911A1"/>
    <w:rsid w:val="00391ABF"/>
    <w:rsid w:val="003950EB"/>
    <w:rsid w:val="003959A3"/>
    <w:rsid w:val="00395AD6"/>
    <w:rsid w:val="00395F3B"/>
    <w:rsid w:val="0039785C"/>
    <w:rsid w:val="003A1114"/>
    <w:rsid w:val="003A144B"/>
    <w:rsid w:val="003A1D64"/>
    <w:rsid w:val="003A21A8"/>
    <w:rsid w:val="003A30D5"/>
    <w:rsid w:val="003A31BB"/>
    <w:rsid w:val="003A3E57"/>
    <w:rsid w:val="003A43F1"/>
    <w:rsid w:val="003A4EA6"/>
    <w:rsid w:val="003A58A0"/>
    <w:rsid w:val="003A5D84"/>
    <w:rsid w:val="003B0DE0"/>
    <w:rsid w:val="003B2C32"/>
    <w:rsid w:val="003B6095"/>
    <w:rsid w:val="003B610D"/>
    <w:rsid w:val="003B775B"/>
    <w:rsid w:val="003C0402"/>
    <w:rsid w:val="003C33D4"/>
    <w:rsid w:val="003C3944"/>
    <w:rsid w:val="003C3D0D"/>
    <w:rsid w:val="003C5209"/>
    <w:rsid w:val="003C6F01"/>
    <w:rsid w:val="003C7D30"/>
    <w:rsid w:val="003D0114"/>
    <w:rsid w:val="003D0989"/>
    <w:rsid w:val="003D3E26"/>
    <w:rsid w:val="003D3E88"/>
    <w:rsid w:val="003D43F7"/>
    <w:rsid w:val="003D4EC0"/>
    <w:rsid w:val="003D557C"/>
    <w:rsid w:val="003D58AF"/>
    <w:rsid w:val="003D5CFC"/>
    <w:rsid w:val="003E1BC6"/>
    <w:rsid w:val="003E1DF1"/>
    <w:rsid w:val="003E2837"/>
    <w:rsid w:val="003E3044"/>
    <w:rsid w:val="003E38B7"/>
    <w:rsid w:val="003E5094"/>
    <w:rsid w:val="003E6F52"/>
    <w:rsid w:val="003E73B5"/>
    <w:rsid w:val="003F0C7F"/>
    <w:rsid w:val="003F1172"/>
    <w:rsid w:val="003F2585"/>
    <w:rsid w:val="003F4AF1"/>
    <w:rsid w:val="003F696B"/>
    <w:rsid w:val="003F7443"/>
    <w:rsid w:val="003F7865"/>
    <w:rsid w:val="00400913"/>
    <w:rsid w:val="00400EAC"/>
    <w:rsid w:val="00400FCA"/>
    <w:rsid w:val="004014B3"/>
    <w:rsid w:val="0040215D"/>
    <w:rsid w:val="00403069"/>
    <w:rsid w:val="00403221"/>
    <w:rsid w:val="004041FA"/>
    <w:rsid w:val="004076A1"/>
    <w:rsid w:val="00407C0A"/>
    <w:rsid w:val="00410724"/>
    <w:rsid w:val="004108B2"/>
    <w:rsid w:val="004112F0"/>
    <w:rsid w:val="00411F05"/>
    <w:rsid w:val="004123F6"/>
    <w:rsid w:val="00414122"/>
    <w:rsid w:val="00414C78"/>
    <w:rsid w:val="0041508B"/>
    <w:rsid w:val="004150D2"/>
    <w:rsid w:val="004158AA"/>
    <w:rsid w:val="00416CE5"/>
    <w:rsid w:val="00417572"/>
    <w:rsid w:val="00421FAE"/>
    <w:rsid w:val="00422973"/>
    <w:rsid w:val="00423F88"/>
    <w:rsid w:val="004246BE"/>
    <w:rsid w:val="00425BE7"/>
    <w:rsid w:val="004267A0"/>
    <w:rsid w:val="00427C71"/>
    <w:rsid w:val="004309C7"/>
    <w:rsid w:val="00430A6E"/>
    <w:rsid w:val="00431D35"/>
    <w:rsid w:val="00434E3E"/>
    <w:rsid w:val="00437BB8"/>
    <w:rsid w:val="004401AE"/>
    <w:rsid w:val="004430E8"/>
    <w:rsid w:val="00443610"/>
    <w:rsid w:val="00443C38"/>
    <w:rsid w:val="00443D42"/>
    <w:rsid w:val="004443B4"/>
    <w:rsid w:val="00444737"/>
    <w:rsid w:val="00445B51"/>
    <w:rsid w:val="00445D65"/>
    <w:rsid w:val="00446E2A"/>
    <w:rsid w:val="004473AC"/>
    <w:rsid w:val="00447A5D"/>
    <w:rsid w:val="00450C4B"/>
    <w:rsid w:val="004528FD"/>
    <w:rsid w:val="0045318B"/>
    <w:rsid w:val="0045416C"/>
    <w:rsid w:val="00455657"/>
    <w:rsid w:val="00457F74"/>
    <w:rsid w:val="00457FB2"/>
    <w:rsid w:val="004617CD"/>
    <w:rsid w:val="004618FE"/>
    <w:rsid w:val="004625D0"/>
    <w:rsid w:val="0046280A"/>
    <w:rsid w:val="00463EBE"/>
    <w:rsid w:val="00464506"/>
    <w:rsid w:val="00464FBC"/>
    <w:rsid w:val="00465518"/>
    <w:rsid w:val="004659C6"/>
    <w:rsid w:val="00465EBF"/>
    <w:rsid w:val="00466BDB"/>
    <w:rsid w:val="004671A1"/>
    <w:rsid w:val="00467F22"/>
    <w:rsid w:val="00470290"/>
    <w:rsid w:val="004703AD"/>
    <w:rsid w:val="00470BCE"/>
    <w:rsid w:val="00471778"/>
    <w:rsid w:val="0047196F"/>
    <w:rsid w:val="00472371"/>
    <w:rsid w:val="00472C39"/>
    <w:rsid w:val="0047316E"/>
    <w:rsid w:val="0047353A"/>
    <w:rsid w:val="00473982"/>
    <w:rsid w:val="004741F1"/>
    <w:rsid w:val="00474D10"/>
    <w:rsid w:val="004751A9"/>
    <w:rsid w:val="00475796"/>
    <w:rsid w:val="00475F8E"/>
    <w:rsid w:val="00476513"/>
    <w:rsid w:val="00476720"/>
    <w:rsid w:val="004775BA"/>
    <w:rsid w:val="00480141"/>
    <w:rsid w:val="0048040D"/>
    <w:rsid w:val="00481A89"/>
    <w:rsid w:val="00481BD7"/>
    <w:rsid w:val="00482619"/>
    <w:rsid w:val="00482913"/>
    <w:rsid w:val="00483955"/>
    <w:rsid w:val="00483A97"/>
    <w:rsid w:val="00483DD2"/>
    <w:rsid w:val="0048476B"/>
    <w:rsid w:val="00485510"/>
    <w:rsid w:val="0048725A"/>
    <w:rsid w:val="00491663"/>
    <w:rsid w:val="00492BA1"/>
    <w:rsid w:val="00492EC8"/>
    <w:rsid w:val="00493E11"/>
    <w:rsid w:val="004945C3"/>
    <w:rsid w:val="00495765"/>
    <w:rsid w:val="004960A0"/>
    <w:rsid w:val="0049646F"/>
    <w:rsid w:val="00496806"/>
    <w:rsid w:val="00496D9A"/>
    <w:rsid w:val="00496DD7"/>
    <w:rsid w:val="00497670"/>
    <w:rsid w:val="004977C5"/>
    <w:rsid w:val="00497839"/>
    <w:rsid w:val="004A03C3"/>
    <w:rsid w:val="004A07DD"/>
    <w:rsid w:val="004A154A"/>
    <w:rsid w:val="004A25DD"/>
    <w:rsid w:val="004A3882"/>
    <w:rsid w:val="004A4A60"/>
    <w:rsid w:val="004A4DB0"/>
    <w:rsid w:val="004A5607"/>
    <w:rsid w:val="004A67AB"/>
    <w:rsid w:val="004B0587"/>
    <w:rsid w:val="004B1F6D"/>
    <w:rsid w:val="004B2E08"/>
    <w:rsid w:val="004B4685"/>
    <w:rsid w:val="004B486F"/>
    <w:rsid w:val="004B4A4C"/>
    <w:rsid w:val="004B57C0"/>
    <w:rsid w:val="004B67FD"/>
    <w:rsid w:val="004B73D4"/>
    <w:rsid w:val="004C0EA6"/>
    <w:rsid w:val="004C16A6"/>
    <w:rsid w:val="004C2461"/>
    <w:rsid w:val="004C26C4"/>
    <w:rsid w:val="004C40EF"/>
    <w:rsid w:val="004C45AE"/>
    <w:rsid w:val="004C49AA"/>
    <w:rsid w:val="004C59D2"/>
    <w:rsid w:val="004C5C5C"/>
    <w:rsid w:val="004C5E5F"/>
    <w:rsid w:val="004C7B7C"/>
    <w:rsid w:val="004C7F9A"/>
    <w:rsid w:val="004D190F"/>
    <w:rsid w:val="004D1F5F"/>
    <w:rsid w:val="004D2118"/>
    <w:rsid w:val="004D21F3"/>
    <w:rsid w:val="004D2A13"/>
    <w:rsid w:val="004D2A73"/>
    <w:rsid w:val="004D3889"/>
    <w:rsid w:val="004D3F49"/>
    <w:rsid w:val="004D4FF3"/>
    <w:rsid w:val="004D5C62"/>
    <w:rsid w:val="004E11DF"/>
    <w:rsid w:val="004E1289"/>
    <w:rsid w:val="004E12AB"/>
    <w:rsid w:val="004E1833"/>
    <w:rsid w:val="004E27EF"/>
    <w:rsid w:val="004E35E6"/>
    <w:rsid w:val="004E6E0E"/>
    <w:rsid w:val="004E74C6"/>
    <w:rsid w:val="004E7B3B"/>
    <w:rsid w:val="004F2285"/>
    <w:rsid w:val="004F2ED0"/>
    <w:rsid w:val="004F3135"/>
    <w:rsid w:val="004F4064"/>
    <w:rsid w:val="004F48A6"/>
    <w:rsid w:val="004F4DE0"/>
    <w:rsid w:val="004F4ECA"/>
    <w:rsid w:val="004F6124"/>
    <w:rsid w:val="004F65D4"/>
    <w:rsid w:val="004F780F"/>
    <w:rsid w:val="00500DEE"/>
    <w:rsid w:val="005022BF"/>
    <w:rsid w:val="00502CBE"/>
    <w:rsid w:val="0050349C"/>
    <w:rsid w:val="00503704"/>
    <w:rsid w:val="0050382E"/>
    <w:rsid w:val="00503D47"/>
    <w:rsid w:val="00504306"/>
    <w:rsid w:val="005046EE"/>
    <w:rsid w:val="00504F9F"/>
    <w:rsid w:val="00505BDB"/>
    <w:rsid w:val="00505C4C"/>
    <w:rsid w:val="00505C65"/>
    <w:rsid w:val="00506012"/>
    <w:rsid w:val="005061CC"/>
    <w:rsid w:val="0050694C"/>
    <w:rsid w:val="00506A44"/>
    <w:rsid w:val="00507F5E"/>
    <w:rsid w:val="00510588"/>
    <w:rsid w:val="005110A0"/>
    <w:rsid w:val="005111DB"/>
    <w:rsid w:val="00512B67"/>
    <w:rsid w:val="00512E73"/>
    <w:rsid w:val="005142F3"/>
    <w:rsid w:val="00514A19"/>
    <w:rsid w:val="00515002"/>
    <w:rsid w:val="00520047"/>
    <w:rsid w:val="00520BA0"/>
    <w:rsid w:val="00521208"/>
    <w:rsid w:val="00521513"/>
    <w:rsid w:val="00521660"/>
    <w:rsid w:val="00521745"/>
    <w:rsid w:val="00522337"/>
    <w:rsid w:val="00522586"/>
    <w:rsid w:val="0052305B"/>
    <w:rsid w:val="005232C5"/>
    <w:rsid w:val="00524F86"/>
    <w:rsid w:val="005253FB"/>
    <w:rsid w:val="00526DE0"/>
    <w:rsid w:val="0052700E"/>
    <w:rsid w:val="0052782E"/>
    <w:rsid w:val="00530DDC"/>
    <w:rsid w:val="00532104"/>
    <w:rsid w:val="00532146"/>
    <w:rsid w:val="00532843"/>
    <w:rsid w:val="005328AE"/>
    <w:rsid w:val="005334F7"/>
    <w:rsid w:val="00533F8A"/>
    <w:rsid w:val="00534D11"/>
    <w:rsid w:val="0053598C"/>
    <w:rsid w:val="0054180C"/>
    <w:rsid w:val="00541AD2"/>
    <w:rsid w:val="005421F8"/>
    <w:rsid w:val="005422C7"/>
    <w:rsid w:val="0054244A"/>
    <w:rsid w:val="00542EF0"/>
    <w:rsid w:val="00543210"/>
    <w:rsid w:val="00543430"/>
    <w:rsid w:val="005467D0"/>
    <w:rsid w:val="00546A26"/>
    <w:rsid w:val="00546E09"/>
    <w:rsid w:val="00547534"/>
    <w:rsid w:val="0054785C"/>
    <w:rsid w:val="00547959"/>
    <w:rsid w:val="0054797B"/>
    <w:rsid w:val="00547DBF"/>
    <w:rsid w:val="00550BDC"/>
    <w:rsid w:val="00551ECD"/>
    <w:rsid w:val="00553115"/>
    <w:rsid w:val="00553BC7"/>
    <w:rsid w:val="005540F5"/>
    <w:rsid w:val="00554233"/>
    <w:rsid w:val="005544B9"/>
    <w:rsid w:val="00555175"/>
    <w:rsid w:val="00556852"/>
    <w:rsid w:val="00556B27"/>
    <w:rsid w:val="00556F59"/>
    <w:rsid w:val="00557007"/>
    <w:rsid w:val="0056068B"/>
    <w:rsid w:val="0056087E"/>
    <w:rsid w:val="00560B2F"/>
    <w:rsid w:val="00562323"/>
    <w:rsid w:val="00562BB1"/>
    <w:rsid w:val="00564672"/>
    <w:rsid w:val="00565137"/>
    <w:rsid w:val="005651BE"/>
    <w:rsid w:val="005658DC"/>
    <w:rsid w:val="00571BCB"/>
    <w:rsid w:val="00572009"/>
    <w:rsid w:val="00572A30"/>
    <w:rsid w:val="00574371"/>
    <w:rsid w:val="00575DD4"/>
    <w:rsid w:val="0057692E"/>
    <w:rsid w:val="00576B6C"/>
    <w:rsid w:val="00576D11"/>
    <w:rsid w:val="00576DD7"/>
    <w:rsid w:val="00577F52"/>
    <w:rsid w:val="0058057D"/>
    <w:rsid w:val="00581ABA"/>
    <w:rsid w:val="0058236F"/>
    <w:rsid w:val="00582999"/>
    <w:rsid w:val="00585013"/>
    <w:rsid w:val="00585043"/>
    <w:rsid w:val="00585765"/>
    <w:rsid w:val="005870AC"/>
    <w:rsid w:val="005872A0"/>
    <w:rsid w:val="005874AB"/>
    <w:rsid w:val="0059010F"/>
    <w:rsid w:val="00590469"/>
    <w:rsid w:val="00590EAC"/>
    <w:rsid w:val="00593579"/>
    <w:rsid w:val="005938C6"/>
    <w:rsid w:val="005942FB"/>
    <w:rsid w:val="00594540"/>
    <w:rsid w:val="005955D5"/>
    <w:rsid w:val="0059763C"/>
    <w:rsid w:val="00597781"/>
    <w:rsid w:val="005A0311"/>
    <w:rsid w:val="005A2001"/>
    <w:rsid w:val="005A2858"/>
    <w:rsid w:val="005A298D"/>
    <w:rsid w:val="005A29BD"/>
    <w:rsid w:val="005A2AFE"/>
    <w:rsid w:val="005A2F6F"/>
    <w:rsid w:val="005A3581"/>
    <w:rsid w:val="005A4D68"/>
    <w:rsid w:val="005A54C3"/>
    <w:rsid w:val="005A565E"/>
    <w:rsid w:val="005A5798"/>
    <w:rsid w:val="005A65D5"/>
    <w:rsid w:val="005B04FA"/>
    <w:rsid w:val="005B0C57"/>
    <w:rsid w:val="005B1E51"/>
    <w:rsid w:val="005B1F44"/>
    <w:rsid w:val="005B4EFD"/>
    <w:rsid w:val="005B5EB0"/>
    <w:rsid w:val="005B6476"/>
    <w:rsid w:val="005B66DD"/>
    <w:rsid w:val="005B74B0"/>
    <w:rsid w:val="005B7E01"/>
    <w:rsid w:val="005C0351"/>
    <w:rsid w:val="005C0456"/>
    <w:rsid w:val="005C055E"/>
    <w:rsid w:val="005C1777"/>
    <w:rsid w:val="005C1D11"/>
    <w:rsid w:val="005C1E8F"/>
    <w:rsid w:val="005C228B"/>
    <w:rsid w:val="005C2349"/>
    <w:rsid w:val="005C2F1E"/>
    <w:rsid w:val="005C442A"/>
    <w:rsid w:val="005C4AA7"/>
    <w:rsid w:val="005C5FA0"/>
    <w:rsid w:val="005C6F53"/>
    <w:rsid w:val="005C73F0"/>
    <w:rsid w:val="005C7471"/>
    <w:rsid w:val="005C7928"/>
    <w:rsid w:val="005D0CCF"/>
    <w:rsid w:val="005D0DC7"/>
    <w:rsid w:val="005D0EB5"/>
    <w:rsid w:val="005D2C0D"/>
    <w:rsid w:val="005D349E"/>
    <w:rsid w:val="005D55B6"/>
    <w:rsid w:val="005D5AD7"/>
    <w:rsid w:val="005D6B62"/>
    <w:rsid w:val="005D6D5E"/>
    <w:rsid w:val="005D7765"/>
    <w:rsid w:val="005D7A0F"/>
    <w:rsid w:val="005D7D2C"/>
    <w:rsid w:val="005E1289"/>
    <w:rsid w:val="005E1525"/>
    <w:rsid w:val="005E201E"/>
    <w:rsid w:val="005E2EFF"/>
    <w:rsid w:val="005E31AB"/>
    <w:rsid w:val="005E3641"/>
    <w:rsid w:val="005E5B03"/>
    <w:rsid w:val="005E640A"/>
    <w:rsid w:val="005E6637"/>
    <w:rsid w:val="005F0857"/>
    <w:rsid w:val="005F09FB"/>
    <w:rsid w:val="005F0B5F"/>
    <w:rsid w:val="005F1767"/>
    <w:rsid w:val="005F25BE"/>
    <w:rsid w:val="005F282A"/>
    <w:rsid w:val="005F4E43"/>
    <w:rsid w:val="005F54BB"/>
    <w:rsid w:val="005F582B"/>
    <w:rsid w:val="005F582D"/>
    <w:rsid w:val="005F5F50"/>
    <w:rsid w:val="005F61B2"/>
    <w:rsid w:val="005F6314"/>
    <w:rsid w:val="005F6D96"/>
    <w:rsid w:val="005F740B"/>
    <w:rsid w:val="005F7433"/>
    <w:rsid w:val="005F7D68"/>
    <w:rsid w:val="005F7E03"/>
    <w:rsid w:val="00601AF2"/>
    <w:rsid w:val="00601DB0"/>
    <w:rsid w:val="00601F64"/>
    <w:rsid w:val="00602686"/>
    <w:rsid w:val="00603434"/>
    <w:rsid w:val="00603BED"/>
    <w:rsid w:val="00605CBE"/>
    <w:rsid w:val="00606C67"/>
    <w:rsid w:val="00606E7A"/>
    <w:rsid w:val="00607505"/>
    <w:rsid w:val="006078C2"/>
    <w:rsid w:val="00607A52"/>
    <w:rsid w:val="006108D6"/>
    <w:rsid w:val="00612953"/>
    <w:rsid w:val="0061388F"/>
    <w:rsid w:val="00613ADF"/>
    <w:rsid w:val="006146C3"/>
    <w:rsid w:val="006169BF"/>
    <w:rsid w:val="00616E1B"/>
    <w:rsid w:val="00620709"/>
    <w:rsid w:val="00620F13"/>
    <w:rsid w:val="00621B17"/>
    <w:rsid w:val="00621FC4"/>
    <w:rsid w:val="006220EE"/>
    <w:rsid w:val="0062244A"/>
    <w:rsid w:val="00623CE5"/>
    <w:rsid w:val="00623DE3"/>
    <w:rsid w:val="00623E31"/>
    <w:rsid w:val="0062428A"/>
    <w:rsid w:val="00624924"/>
    <w:rsid w:val="00624A4D"/>
    <w:rsid w:val="00624F68"/>
    <w:rsid w:val="006251B2"/>
    <w:rsid w:val="0062536E"/>
    <w:rsid w:val="006267A2"/>
    <w:rsid w:val="00626B5C"/>
    <w:rsid w:val="00630DCA"/>
    <w:rsid w:val="00633AC1"/>
    <w:rsid w:val="00633CB4"/>
    <w:rsid w:val="0063470B"/>
    <w:rsid w:val="0063479F"/>
    <w:rsid w:val="00635397"/>
    <w:rsid w:val="006376F1"/>
    <w:rsid w:val="00637E64"/>
    <w:rsid w:val="00640BD3"/>
    <w:rsid w:val="00640CEE"/>
    <w:rsid w:val="006417BF"/>
    <w:rsid w:val="006420EF"/>
    <w:rsid w:val="00642421"/>
    <w:rsid w:val="006427BD"/>
    <w:rsid w:val="006443E6"/>
    <w:rsid w:val="006450FD"/>
    <w:rsid w:val="00645656"/>
    <w:rsid w:val="00646196"/>
    <w:rsid w:val="00650510"/>
    <w:rsid w:val="00650DA0"/>
    <w:rsid w:val="00651B76"/>
    <w:rsid w:val="00655107"/>
    <w:rsid w:val="00656571"/>
    <w:rsid w:val="006565EE"/>
    <w:rsid w:val="006570FC"/>
    <w:rsid w:val="006577C2"/>
    <w:rsid w:val="006577F0"/>
    <w:rsid w:val="00660DE6"/>
    <w:rsid w:val="0066262F"/>
    <w:rsid w:val="006627FF"/>
    <w:rsid w:val="00663668"/>
    <w:rsid w:val="00664236"/>
    <w:rsid w:val="006652F3"/>
    <w:rsid w:val="00665611"/>
    <w:rsid w:val="0066624A"/>
    <w:rsid w:val="00666EE7"/>
    <w:rsid w:val="00670073"/>
    <w:rsid w:val="00670448"/>
    <w:rsid w:val="006710C5"/>
    <w:rsid w:val="0067234A"/>
    <w:rsid w:val="0067240E"/>
    <w:rsid w:val="00673220"/>
    <w:rsid w:val="00673AAF"/>
    <w:rsid w:val="00673EA9"/>
    <w:rsid w:val="00673EF0"/>
    <w:rsid w:val="00675101"/>
    <w:rsid w:val="00676470"/>
    <w:rsid w:val="006766F2"/>
    <w:rsid w:val="00676ACF"/>
    <w:rsid w:val="00677C77"/>
    <w:rsid w:val="0068194F"/>
    <w:rsid w:val="00682FC7"/>
    <w:rsid w:val="00683074"/>
    <w:rsid w:val="00683557"/>
    <w:rsid w:val="00684D5C"/>
    <w:rsid w:val="00684ED6"/>
    <w:rsid w:val="006852A7"/>
    <w:rsid w:val="0068577F"/>
    <w:rsid w:val="00685B4D"/>
    <w:rsid w:val="00685ED8"/>
    <w:rsid w:val="0068616D"/>
    <w:rsid w:val="00686873"/>
    <w:rsid w:val="00687185"/>
    <w:rsid w:val="00687B2E"/>
    <w:rsid w:val="006902C8"/>
    <w:rsid w:val="00690860"/>
    <w:rsid w:val="00690D4A"/>
    <w:rsid w:val="006927F5"/>
    <w:rsid w:val="0069484E"/>
    <w:rsid w:val="00694D88"/>
    <w:rsid w:val="00696F0F"/>
    <w:rsid w:val="006A0E59"/>
    <w:rsid w:val="006A1B45"/>
    <w:rsid w:val="006A1DD7"/>
    <w:rsid w:val="006A2DFD"/>
    <w:rsid w:val="006A51B1"/>
    <w:rsid w:val="006A617E"/>
    <w:rsid w:val="006A6A63"/>
    <w:rsid w:val="006A6B02"/>
    <w:rsid w:val="006A77E6"/>
    <w:rsid w:val="006B030B"/>
    <w:rsid w:val="006B0396"/>
    <w:rsid w:val="006B081C"/>
    <w:rsid w:val="006B40E9"/>
    <w:rsid w:val="006B4DBE"/>
    <w:rsid w:val="006B7278"/>
    <w:rsid w:val="006C4989"/>
    <w:rsid w:val="006C4C47"/>
    <w:rsid w:val="006C55A1"/>
    <w:rsid w:val="006C7A71"/>
    <w:rsid w:val="006D096A"/>
    <w:rsid w:val="006D1AA5"/>
    <w:rsid w:val="006D25DD"/>
    <w:rsid w:val="006D284E"/>
    <w:rsid w:val="006D3A90"/>
    <w:rsid w:val="006D44B0"/>
    <w:rsid w:val="006D4CD1"/>
    <w:rsid w:val="006D4E4C"/>
    <w:rsid w:val="006D6A84"/>
    <w:rsid w:val="006D7118"/>
    <w:rsid w:val="006D7AC2"/>
    <w:rsid w:val="006D7B00"/>
    <w:rsid w:val="006D7D74"/>
    <w:rsid w:val="006D7DDB"/>
    <w:rsid w:val="006E0A71"/>
    <w:rsid w:val="006E2791"/>
    <w:rsid w:val="006E2BC8"/>
    <w:rsid w:val="006E3110"/>
    <w:rsid w:val="006E3171"/>
    <w:rsid w:val="006E31E4"/>
    <w:rsid w:val="006E34D2"/>
    <w:rsid w:val="006E46E2"/>
    <w:rsid w:val="006E4839"/>
    <w:rsid w:val="006E56D6"/>
    <w:rsid w:val="006E6EC3"/>
    <w:rsid w:val="006F0523"/>
    <w:rsid w:val="006F0A8B"/>
    <w:rsid w:val="006F1E26"/>
    <w:rsid w:val="006F311A"/>
    <w:rsid w:val="006F4309"/>
    <w:rsid w:val="006F51FD"/>
    <w:rsid w:val="006F531F"/>
    <w:rsid w:val="006F591F"/>
    <w:rsid w:val="006F644A"/>
    <w:rsid w:val="006F6BDB"/>
    <w:rsid w:val="006F6E71"/>
    <w:rsid w:val="00700CA0"/>
    <w:rsid w:val="00702878"/>
    <w:rsid w:val="00702D8F"/>
    <w:rsid w:val="00705190"/>
    <w:rsid w:val="00705B89"/>
    <w:rsid w:val="007067CC"/>
    <w:rsid w:val="00707392"/>
    <w:rsid w:val="0071026B"/>
    <w:rsid w:val="00710C7A"/>
    <w:rsid w:val="00711723"/>
    <w:rsid w:val="00711BF7"/>
    <w:rsid w:val="00711E6D"/>
    <w:rsid w:val="00712895"/>
    <w:rsid w:val="00712A62"/>
    <w:rsid w:val="00712E02"/>
    <w:rsid w:val="00713978"/>
    <w:rsid w:val="00713FE3"/>
    <w:rsid w:val="00715EB0"/>
    <w:rsid w:val="00715F13"/>
    <w:rsid w:val="00715FB2"/>
    <w:rsid w:val="00716EBD"/>
    <w:rsid w:val="00717504"/>
    <w:rsid w:val="00721612"/>
    <w:rsid w:val="0072450A"/>
    <w:rsid w:val="007246B9"/>
    <w:rsid w:val="00724A29"/>
    <w:rsid w:val="00725675"/>
    <w:rsid w:val="00730264"/>
    <w:rsid w:val="00730526"/>
    <w:rsid w:val="00730B28"/>
    <w:rsid w:val="007311EE"/>
    <w:rsid w:val="0073121E"/>
    <w:rsid w:val="00731EB3"/>
    <w:rsid w:val="00732427"/>
    <w:rsid w:val="0073289B"/>
    <w:rsid w:val="00732A9E"/>
    <w:rsid w:val="00732BF5"/>
    <w:rsid w:val="00734009"/>
    <w:rsid w:val="0073405D"/>
    <w:rsid w:val="00734F3A"/>
    <w:rsid w:val="0073544F"/>
    <w:rsid w:val="00735FBD"/>
    <w:rsid w:val="0073681E"/>
    <w:rsid w:val="00736858"/>
    <w:rsid w:val="00740433"/>
    <w:rsid w:val="00740A88"/>
    <w:rsid w:val="00742536"/>
    <w:rsid w:val="0074370C"/>
    <w:rsid w:val="00743937"/>
    <w:rsid w:val="00743E6B"/>
    <w:rsid w:val="007444BD"/>
    <w:rsid w:val="0074559B"/>
    <w:rsid w:val="00745D06"/>
    <w:rsid w:val="007463BC"/>
    <w:rsid w:val="00747534"/>
    <w:rsid w:val="0074764F"/>
    <w:rsid w:val="00750704"/>
    <w:rsid w:val="0075157E"/>
    <w:rsid w:val="00752432"/>
    <w:rsid w:val="00752D79"/>
    <w:rsid w:val="007540EB"/>
    <w:rsid w:val="00754C30"/>
    <w:rsid w:val="00755831"/>
    <w:rsid w:val="00755BFE"/>
    <w:rsid w:val="00756480"/>
    <w:rsid w:val="007628B5"/>
    <w:rsid w:val="007631C7"/>
    <w:rsid w:val="00763252"/>
    <w:rsid w:val="00763D2A"/>
    <w:rsid w:val="00767B5F"/>
    <w:rsid w:val="00770446"/>
    <w:rsid w:val="00770B59"/>
    <w:rsid w:val="007718DA"/>
    <w:rsid w:val="007734BC"/>
    <w:rsid w:val="00773838"/>
    <w:rsid w:val="0077459F"/>
    <w:rsid w:val="00776BCE"/>
    <w:rsid w:val="00777058"/>
    <w:rsid w:val="00777145"/>
    <w:rsid w:val="007808C6"/>
    <w:rsid w:val="0078376C"/>
    <w:rsid w:val="0078391E"/>
    <w:rsid w:val="00783A85"/>
    <w:rsid w:val="0078415D"/>
    <w:rsid w:val="00786080"/>
    <w:rsid w:val="007871A0"/>
    <w:rsid w:val="007872E9"/>
    <w:rsid w:val="00787871"/>
    <w:rsid w:val="00793025"/>
    <w:rsid w:val="00793949"/>
    <w:rsid w:val="00793F77"/>
    <w:rsid w:val="0079599D"/>
    <w:rsid w:val="007975D5"/>
    <w:rsid w:val="007978F5"/>
    <w:rsid w:val="007A0034"/>
    <w:rsid w:val="007A089D"/>
    <w:rsid w:val="007A0FF0"/>
    <w:rsid w:val="007A113D"/>
    <w:rsid w:val="007A3DC3"/>
    <w:rsid w:val="007A419A"/>
    <w:rsid w:val="007A4DD1"/>
    <w:rsid w:val="007A5064"/>
    <w:rsid w:val="007A51E6"/>
    <w:rsid w:val="007A696F"/>
    <w:rsid w:val="007B32B4"/>
    <w:rsid w:val="007B43B6"/>
    <w:rsid w:val="007B4AFC"/>
    <w:rsid w:val="007B6686"/>
    <w:rsid w:val="007C4219"/>
    <w:rsid w:val="007C49BF"/>
    <w:rsid w:val="007C4C22"/>
    <w:rsid w:val="007C541F"/>
    <w:rsid w:val="007C549A"/>
    <w:rsid w:val="007C6F6D"/>
    <w:rsid w:val="007C6FE9"/>
    <w:rsid w:val="007C7DD0"/>
    <w:rsid w:val="007D03B9"/>
    <w:rsid w:val="007D0A35"/>
    <w:rsid w:val="007D0F81"/>
    <w:rsid w:val="007D1980"/>
    <w:rsid w:val="007D2805"/>
    <w:rsid w:val="007D3B74"/>
    <w:rsid w:val="007D4FA1"/>
    <w:rsid w:val="007D51FC"/>
    <w:rsid w:val="007D5745"/>
    <w:rsid w:val="007D5D16"/>
    <w:rsid w:val="007D6766"/>
    <w:rsid w:val="007D6865"/>
    <w:rsid w:val="007D7B27"/>
    <w:rsid w:val="007E1470"/>
    <w:rsid w:val="007E29E9"/>
    <w:rsid w:val="007E2DF0"/>
    <w:rsid w:val="007E57B7"/>
    <w:rsid w:val="007F1287"/>
    <w:rsid w:val="007F340A"/>
    <w:rsid w:val="007F3419"/>
    <w:rsid w:val="007F4700"/>
    <w:rsid w:val="007F4814"/>
    <w:rsid w:val="007F6368"/>
    <w:rsid w:val="007F6976"/>
    <w:rsid w:val="007F715D"/>
    <w:rsid w:val="0080209A"/>
    <w:rsid w:val="0080465A"/>
    <w:rsid w:val="00805273"/>
    <w:rsid w:val="00805D84"/>
    <w:rsid w:val="00806E85"/>
    <w:rsid w:val="0081135A"/>
    <w:rsid w:val="0081163A"/>
    <w:rsid w:val="008116D3"/>
    <w:rsid w:val="00811B8D"/>
    <w:rsid w:val="00811BA1"/>
    <w:rsid w:val="00812637"/>
    <w:rsid w:val="00812683"/>
    <w:rsid w:val="00812864"/>
    <w:rsid w:val="008130BF"/>
    <w:rsid w:val="00814338"/>
    <w:rsid w:val="00815BEE"/>
    <w:rsid w:val="00815CC8"/>
    <w:rsid w:val="00816B1D"/>
    <w:rsid w:val="0081740D"/>
    <w:rsid w:val="00817600"/>
    <w:rsid w:val="0081786D"/>
    <w:rsid w:val="0082058B"/>
    <w:rsid w:val="00822F73"/>
    <w:rsid w:val="00824588"/>
    <w:rsid w:val="00825D27"/>
    <w:rsid w:val="008264D1"/>
    <w:rsid w:val="00826BC3"/>
    <w:rsid w:val="00826D34"/>
    <w:rsid w:val="008276C0"/>
    <w:rsid w:val="008279C4"/>
    <w:rsid w:val="008318FE"/>
    <w:rsid w:val="0083212B"/>
    <w:rsid w:val="00832903"/>
    <w:rsid w:val="00833027"/>
    <w:rsid w:val="0083369E"/>
    <w:rsid w:val="0083442D"/>
    <w:rsid w:val="00834F7B"/>
    <w:rsid w:val="00835650"/>
    <w:rsid w:val="00835DD8"/>
    <w:rsid w:val="008363F9"/>
    <w:rsid w:val="00836CBC"/>
    <w:rsid w:val="008373F9"/>
    <w:rsid w:val="00837828"/>
    <w:rsid w:val="0084017D"/>
    <w:rsid w:val="008419B9"/>
    <w:rsid w:val="00844A9C"/>
    <w:rsid w:val="00845743"/>
    <w:rsid w:val="00845934"/>
    <w:rsid w:val="00846E84"/>
    <w:rsid w:val="00847058"/>
    <w:rsid w:val="008478A4"/>
    <w:rsid w:val="00847D12"/>
    <w:rsid w:val="00852963"/>
    <w:rsid w:val="008530B5"/>
    <w:rsid w:val="00853286"/>
    <w:rsid w:val="00853C8C"/>
    <w:rsid w:val="00853FE9"/>
    <w:rsid w:val="008546FD"/>
    <w:rsid w:val="00854B4B"/>
    <w:rsid w:val="00854BA6"/>
    <w:rsid w:val="00854C23"/>
    <w:rsid w:val="008600CB"/>
    <w:rsid w:val="00860859"/>
    <w:rsid w:val="00860D2E"/>
    <w:rsid w:val="00861BB3"/>
    <w:rsid w:val="008620E7"/>
    <w:rsid w:val="00862947"/>
    <w:rsid w:val="00864EBB"/>
    <w:rsid w:val="00865B50"/>
    <w:rsid w:val="00866350"/>
    <w:rsid w:val="008663C6"/>
    <w:rsid w:val="008675DB"/>
    <w:rsid w:val="00870DA8"/>
    <w:rsid w:val="00871436"/>
    <w:rsid w:val="00871796"/>
    <w:rsid w:val="008718E0"/>
    <w:rsid w:val="00873079"/>
    <w:rsid w:val="00874203"/>
    <w:rsid w:val="00874320"/>
    <w:rsid w:val="00875C9A"/>
    <w:rsid w:val="00875CB0"/>
    <w:rsid w:val="0087638A"/>
    <w:rsid w:val="00876D2E"/>
    <w:rsid w:val="00877167"/>
    <w:rsid w:val="0088009A"/>
    <w:rsid w:val="00882A3E"/>
    <w:rsid w:val="008842BE"/>
    <w:rsid w:val="0088483A"/>
    <w:rsid w:val="00885816"/>
    <w:rsid w:val="00886901"/>
    <w:rsid w:val="00887159"/>
    <w:rsid w:val="00887C79"/>
    <w:rsid w:val="00887D79"/>
    <w:rsid w:val="00887E52"/>
    <w:rsid w:val="00891911"/>
    <w:rsid w:val="00891CD0"/>
    <w:rsid w:val="00893066"/>
    <w:rsid w:val="00893336"/>
    <w:rsid w:val="0089352A"/>
    <w:rsid w:val="0089464A"/>
    <w:rsid w:val="008946F5"/>
    <w:rsid w:val="0089509E"/>
    <w:rsid w:val="008951A8"/>
    <w:rsid w:val="00895449"/>
    <w:rsid w:val="00897239"/>
    <w:rsid w:val="008A08E7"/>
    <w:rsid w:val="008A08EC"/>
    <w:rsid w:val="008A1B5B"/>
    <w:rsid w:val="008A293C"/>
    <w:rsid w:val="008A3346"/>
    <w:rsid w:val="008A6D75"/>
    <w:rsid w:val="008A71F7"/>
    <w:rsid w:val="008A794E"/>
    <w:rsid w:val="008A7BE1"/>
    <w:rsid w:val="008A7C18"/>
    <w:rsid w:val="008B00C2"/>
    <w:rsid w:val="008B0D56"/>
    <w:rsid w:val="008B1BDC"/>
    <w:rsid w:val="008B2264"/>
    <w:rsid w:val="008B3FE8"/>
    <w:rsid w:val="008B4805"/>
    <w:rsid w:val="008B6111"/>
    <w:rsid w:val="008B7105"/>
    <w:rsid w:val="008B7447"/>
    <w:rsid w:val="008C026E"/>
    <w:rsid w:val="008C1BAC"/>
    <w:rsid w:val="008C1C66"/>
    <w:rsid w:val="008C3BAB"/>
    <w:rsid w:val="008C4A15"/>
    <w:rsid w:val="008C51C5"/>
    <w:rsid w:val="008C5366"/>
    <w:rsid w:val="008C5E22"/>
    <w:rsid w:val="008C65A7"/>
    <w:rsid w:val="008C6A7A"/>
    <w:rsid w:val="008C6AAB"/>
    <w:rsid w:val="008C744B"/>
    <w:rsid w:val="008C7506"/>
    <w:rsid w:val="008C7A0A"/>
    <w:rsid w:val="008C7FDB"/>
    <w:rsid w:val="008D02E4"/>
    <w:rsid w:val="008D0BEB"/>
    <w:rsid w:val="008D26E2"/>
    <w:rsid w:val="008D38F7"/>
    <w:rsid w:val="008D467D"/>
    <w:rsid w:val="008D4E92"/>
    <w:rsid w:val="008D696C"/>
    <w:rsid w:val="008D6DD3"/>
    <w:rsid w:val="008D7417"/>
    <w:rsid w:val="008D7C6E"/>
    <w:rsid w:val="008E19EB"/>
    <w:rsid w:val="008E1BA8"/>
    <w:rsid w:val="008E2A29"/>
    <w:rsid w:val="008E4723"/>
    <w:rsid w:val="008E5D69"/>
    <w:rsid w:val="008E6D2A"/>
    <w:rsid w:val="008E6E2E"/>
    <w:rsid w:val="008E6E54"/>
    <w:rsid w:val="008E6E6B"/>
    <w:rsid w:val="008E7A05"/>
    <w:rsid w:val="008E7BD3"/>
    <w:rsid w:val="008E7F9C"/>
    <w:rsid w:val="008F1114"/>
    <w:rsid w:val="008F1DCC"/>
    <w:rsid w:val="008F31FC"/>
    <w:rsid w:val="008F3817"/>
    <w:rsid w:val="008F553E"/>
    <w:rsid w:val="008F6F48"/>
    <w:rsid w:val="008F723C"/>
    <w:rsid w:val="008F762C"/>
    <w:rsid w:val="008F7BFC"/>
    <w:rsid w:val="00902683"/>
    <w:rsid w:val="009052E5"/>
    <w:rsid w:val="009078DF"/>
    <w:rsid w:val="00912918"/>
    <w:rsid w:val="00912A03"/>
    <w:rsid w:val="00913D95"/>
    <w:rsid w:val="0091452E"/>
    <w:rsid w:val="00914535"/>
    <w:rsid w:val="00914937"/>
    <w:rsid w:val="009149BB"/>
    <w:rsid w:val="00915311"/>
    <w:rsid w:val="00915C5C"/>
    <w:rsid w:val="00915F83"/>
    <w:rsid w:val="0091625D"/>
    <w:rsid w:val="00916868"/>
    <w:rsid w:val="00916F98"/>
    <w:rsid w:val="00917DE0"/>
    <w:rsid w:val="00920B45"/>
    <w:rsid w:val="00921760"/>
    <w:rsid w:val="009232AD"/>
    <w:rsid w:val="00923806"/>
    <w:rsid w:val="009245BB"/>
    <w:rsid w:val="00924911"/>
    <w:rsid w:val="009262D3"/>
    <w:rsid w:val="009265B6"/>
    <w:rsid w:val="00926814"/>
    <w:rsid w:val="009276E8"/>
    <w:rsid w:val="00930501"/>
    <w:rsid w:val="00930968"/>
    <w:rsid w:val="0093165E"/>
    <w:rsid w:val="00931732"/>
    <w:rsid w:val="0093222C"/>
    <w:rsid w:val="00932766"/>
    <w:rsid w:val="00932BA5"/>
    <w:rsid w:val="0093410A"/>
    <w:rsid w:val="009342D1"/>
    <w:rsid w:val="00934B2B"/>
    <w:rsid w:val="00935A50"/>
    <w:rsid w:val="00935F2D"/>
    <w:rsid w:val="009402CF"/>
    <w:rsid w:val="0094123E"/>
    <w:rsid w:val="00941B63"/>
    <w:rsid w:val="00943810"/>
    <w:rsid w:val="00944125"/>
    <w:rsid w:val="00945192"/>
    <w:rsid w:val="00945E2A"/>
    <w:rsid w:val="00945FA1"/>
    <w:rsid w:val="00950F1D"/>
    <w:rsid w:val="00952E34"/>
    <w:rsid w:val="00954509"/>
    <w:rsid w:val="009548CF"/>
    <w:rsid w:val="00954BFD"/>
    <w:rsid w:val="009555EE"/>
    <w:rsid w:val="00955AAD"/>
    <w:rsid w:val="009561A2"/>
    <w:rsid w:val="00956C86"/>
    <w:rsid w:val="00957844"/>
    <w:rsid w:val="00960958"/>
    <w:rsid w:val="00962383"/>
    <w:rsid w:val="00962839"/>
    <w:rsid w:val="00963AB6"/>
    <w:rsid w:val="00963BC0"/>
    <w:rsid w:val="00963CF3"/>
    <w:rsid w:val="00966435"/>
    <w:rsid w:val="00970EE2"/>
    <w:rsid w:val="0097145A"/>
    <w:rsid w:val="009718D5"/>
    <w:rsid w:val="00972837"/>
    <w:rsid w:val="00972AFC"/>
    <w:rsid w:val="00975094"/>
    <w:rsid w:val="00976F24"/>
    <w:rsid w:val="00977480"/>
    <w:rsid w:val="0098054F"/>
    <w:rsid w:val="009805A0"/>
    <w:rsid w:val="00980CAD"/>
    <w:rsid w:val="00980DE1"/>
    <w:rsid w:val="00980F30"/>
    <w:rsid w:val="009813E6"/>
    <w:rsid w:val="009818AE"/>
    <w:rsid w:val="00981DAB"/>
    <w:rsid w:val="009822EE"/>
    <w:rsid w:val="00982BE2"/>
    <w:rsid w:val="00986623"/>
    <w:rsid w:val="009906A1"/>
    <w:rsid w:val="00990E0A"/>
    <w:rsid w:val="0099298B"/>
    <w:rsid w:val="00994249"/>
    <w:rsid w:val="00994C2C"/>
    <w:rsid w:val="0099564B"/>
    <w:rsid w:val="00995D78"/>
    <w:rsid w:val="00996060"/>
    <w:rsid w:val="00996C08"/>
    <w:rsid w:val="009971D0"/>
    <w:rsid w:val="00997F01"/>
    <w:rsid w:val="009A0230"/>
    <w:rsid w:val="009A04AF"/>
    <w:rsid w:val="009A0768"/>
    <w:rsid w:val="009A0EF6"/>
    <w:rsid w:val="009A1BCD"/>
    <w:rsid w:val="009A1DAD"/>
    <w:rsid w:val="009A212F"/>
    <w:rsid w:val="009A2743"/>
    <w:rsid w:val="009A2836"/>
    <w:rsid w:val="009A4076"/>
    <w:rsid w:val="009A423F"/>
    <w:rsid w:val="009A4C53"/>
    <w:rsid w:val="009A4D58"/>
    <w:rsid w:val="009A7C82"/>
    <w:rsid w:val="009B0D65"/>
    <w:rsid w:val="009B12F0"/>
    <w:rsid w:val="009B190D"/>
    <w:rsid w:val="009B217F"/>
    <w:rsid w:val="009B2774"/>
    <w:rsid w:val="009B3DFE"/>
    <w:rsid w:val="009B440E"/>
    <w:rsid w:val="009B60CE"/>
    <w:rsid w:val="009B6833"/>
    <w:rsid w:val="009B6CEF"/>
    <w:rsid w:val="009B6E6F"/>
    <w:rsid w:val="009B7DA9"/>
    <w:rsid w:val="009B7E0B"/>
    <w:rsid w:val="009C0927"/>
    <w:rsid w:val="009C1FB4"/>
    <w:rsid w:val="009C2431"/>
    <w:rsid w:val="009C2E1F"/>
    <w:rsid w:val="009C3512"/>
    <w:rsid w:val="009C3821"/>
    <w:rsid w:val="009C5DA6"/>
    <w:rsid w:val="009C6CEF"/>
    <w:rsid w:val="009C708A"/>
    <w:rsid w:val="009C781E"/>
    <w:rsid w:val="009D0F35"/>
    <w:rsid w:val="009D2182"/>
    <w:rsid w:val="009D257E"/>
    <w:rsid w:val="009D3218"/>
    <w:rsid w:val="009D3398"/>
    <w:rsid w:val="009D37F7"/>
    <w:rsid w:val="009D39FD"/>
    <w:rsid w:val="009D4EAB"/>
    <w:rsid w:val="009D64DB"/>
    <w:rsid w:val="009E02E8"/>
    <w:rsid w:val="009E09B1"/>
    <w:rsid w:val="009E1883"/>
    <w:rsid w:val="009E22AF"/>
    <w:rsid w:val="009E255E"/>
    <w:rsid w:val="009E319C"/>
    <w:rsid w:val="009E3B3E"/>
    <w:rsid w:val="009E5B8E"/>
    <w:rsid w:val="009E6DAA"/>
    <w:rsid w:val="009F0DA1"/>
    <w:rsid w:val="009F15FE"/>
    <w:rsid w:val="009F1E23"/>
    <w:rsid w:val="009F21AA"/>
    <w:rsid w:val="009F327E"/>
    <w:rsid w:val="009F5B5E"/>
    <w:rsid w:val="009F6B1A"/>
    <w:rsid w:val="009F71CE"/>
    <w:rsid w:val="009F757F"/>
    <w:rsid w:val="009F77DC"/>
    <w:rsid w:val="009F7B71"/>
    <w:rsid w:val="00A0021C"/>
    <w:rsid w:val="00A01D97"/>
    <w:rsid w:val="00A03F80"/>
    <w:rsid w:val="00A057D4"/>
    <w:rsid w:val="00A059B7"/>
    <w:rsid w:val="00A06307"/>
    <w:rsid w:val="00A06A37"/>
    <w:rsid w:val="00A10845"/>
    <w:rsid w:val="00A108E4"/>
    <w:rsid w:val="00A115D5"/>
    <w:rsid w:val="00A11F27"/>
    <w:rsid w:val="00A12CED"/>
    <w:rsid w:val="00A13423"/>
    <w:rsid w:val="00A13C6C"/>
    <w:rsid w:val="00A16C80"/>
    <w:rsid w:val="00A171B3"/>
    <w:rsid w:val="00A172EC"/>
    <w:rsid w:val="00A179A7"/>
    <w:rsid w:val="00A2240E"/>
    <w:rsid w:val="00A22533"/>
    <w:rsid w:val="00A22557"/>
    <w:rsid w:val="00A22C76"/>
    <w:rsid w:val="00A2305A"/>
    <w:rsid w:val="00A23172"/>
    <w:rsid w:val="00A2340C"/>
    <w:rsid w:val="00A24456"/>
    <w:rsid w:val="00A247C3"/>
    <w:rsid w:val="00A252AC"/>
    <w:rsid w:val="00A254F8"/>
    <w:rsid w:val="00A25671"/>
    <w:rsid w:val="00A26940"/>
    <w:rsid w:val="00A27DAA"/>
    <w:rsid w:val="00A300DD"/>
    <w:rsid w:val="00A30D21"/>
    <w:rsid w:val="00A31470"/>
    <w:rsid w:val="00A3197F"/>
    <w:rsid w:val="00A32F58"/>
    <w:rsid w:val="00A337E5"/>
    <w:rsid w:val="00A35D8D"/>
    <w:rsid w:val="00A370ED"/>
    <w:rsid w:val="00A378A2"/>
    <w:rsid w:val="00A41559"/>
    <w:rsid w:val="00A436B8"/>
    <w:rsid w:val="00A4458B"/>
    <w:rsid w:val="00A4481D"/>
    <w:rsid w:val="00A45D69"/>
    <w:rsid w:val="00A45E67"/>
    <w:rsid w:val="00A46E9B"/>
    <w:rsid w:val="00A516DC"/>
    <w:rsid w:val="00A527F0"/>
    <w:rsid w:val="00A5312E"/>
    <w:rsid w:val="00A53CFE"/>
    <w:rsid w:val="00A546B3"/>
    <w:rsid w:val="00A54A53"/>
    <w:rsid w:val="00A55942"/>
    <w:rsid w:val="00A55EE4"/>
    <w:rsid w:val="00A561AB"/>
    <w:rsid w:val="00A57D66"/>
    <w:rsid w:val="00A60415"/>
    <w:rsid w:val="00A604EF"/>
    <w:rsid w:val="00A6065A"/>
    <w:rsid w:val="00A61461"/>
    <w:rsid w:val="00A648C7"/>
    <w:rsid w:val="00A64F4F"/>
    <w:rsid w:val="00A655AD"/>
    <w:rsid w:val="00A66B4A"/>
    <w:rsid w:val="00A710D3"/>
    <w:rsid w:val="00A711AC"/>
    <w:rsid w:val="00A71303"/>
    <w:rsid w:val="00A71B11"/>
    <w:rsid w:val="00A71E4D"/>
    <w:rsid w:val="00A72FFA"/>
    <w:rsid w:val="00A741E5"/>
    <w:rsid w:val="00A7470B"/>
    <w:rsid w:val="00A75E5D"/>
    <w:rsid w:val="00A76084"/>
    <w:rsid w:val="00A77278"/>
    <w:rsid w:val="00A7737F"/>
    <w:rsid w:val="00A778E6"/>
    <w:rsid w:val="00A806A3"/>
    <w:rsid w:val="00A82355"/>
    <w:rsid w:val="00A8285C"/>
    <w:rsid w:val="00A83220"/>
    <w:rsid w:val="00A836DB"/>
    <w:rsid w:val="00A83738"/>
    <w:rsid w:val="00A83971"/>
    <w:rsid w:val="00A8413F"/>
    <w:rsid w:val="00A85461"/>
    <w:rsid w:val="00A86A8C"/>
    <w:rsid w:val="00A87DBC"/>
    <w:rsid w:val="00A91A0B"/>
    <w:rsid w:val="00A93052"/>
    <w:rsid w:val="00A93539"/>
    <w:rsid w:val="00A93B75"/>
    <w:rsid w:val="00A95419"/>
    <w:rsid w:val="00A95F8B"/>
    <w:rsid w:val="00A968D2"/>
    <w:rsid w:val="00A9700F"/>
    <w:rsid w:val="00A97933"/>
    <w:rsid w:val="00A97CAE"/>
    <w:rsid w:val="00AA10D2"/>
    <w:rsid w:val="00AA1476"/>
    <w:rsid w:val="00AA1780"/>
    <w:rsid w:val="00AA1E53"/>
    <w:rsid w:val="00AA228B"/>
    <w:rsid w:val="00AA2AB7"/>
    <w:rsid w:val="00AA3AFC"/>
    <w:rsid w:val="00AA4E16"/>
    <w:rsid w:val="00AA61B0"/>
    <w:rsid w:val="00AA6411"/>
    <w:rsid w:val="00AA6DC4"/>
    <w:rsid w:val="00AA75DD"/>
    <w:rsid w:val="00AB01E9"/>
    <w:rsid w:val="00AB0B93"/>
    <w:rsid w:val="00AB0EFA"/>
    <w:rsid w:val="00AB1439"/>
    <w:rsid w:val="00AB213A"/>
    <w:rsid w:val="00AB2B8E"/>
    <w:rsid w:val="00AB2BC2"/>
    <w:rsid w:val="00AB492A"/>
    <w:rsid w:val="00AB5138"/>
    <w:rsid w:val="00AB55E7"/>
    <w:rsid w:val="00AB638E"/>
    <w:rsid w:val="00AB6AAF"/>
    <w:rsid w:val="00AB7CBA"/>
    <w:rsid w:val="00AC03F6"/>
    <w:rsid w:val="00AC0420"/>
    <w:rsid w:val="00AC1424"/>
    <w:rsid w:val="00AC1C23"/>
    <w:rsid w:val="00AC2D7B"/>
    <w:rsid w:val="00AC3979"/>
    <w:rsid w:val="00AC3D53"/>
    <w:rsid w:val="00AC7316"/>
    <w:rsid w:val="00AD00A0"/>
    <w:rsid w:val="00AD0D1D"/>
    <w:rsid w:val="00AD1201"/>
    <w:rsid w:val="00AD1E10"/>
    <w:rsid w:val="00AD216B"/>
    <w:rsid w:val="00AD368F"/>
    <w:rsid w:val="00AD401A"/>
    <w:rsid w:val="00AD42EE"/>
    <w:rsid w:val="00AD586E"/>
    <w:rsid w:val="00AD5CF5"/>
    <w:rsid w:val="00AD699B"/>
    <w:rsid w:val="00AD77AA"/>
    <w:rsid w:val="00AE0930"/>
    <w:rsid w:val="00AE0E20"/>
    <w:rsid w:val="00AE0ED7"/>
    <w:rsid w:val="00AE1142"/>
    <w:rsid w:val="00AE2108"/>
    <w:rsid w:val="00AE23FC"/>
    <w:rsid w:val="00AE3B70"/>
    <w:rsid w:val="00AE6027"/>
    <w:rsid w:val="00AE7383"/>
    <w:rsid w:val="00AE7415"/>
    <w:rsid w:val="00AF08D7"/>
    <w:rsid w:val="00AF2D46"/>
    <w:rsid w:val="00AF3666"/>
    <w:rsid w:val="00AF4A7A"/>
    <w:rsid w:val="00AF4F0C"/>
    <w:rsid w:val="00AF52C1"/>
    <w:rsid w:val="00AF5F7D"/>
    <w:rsid w:val="00AF5FB2"/>
    <w:rsid w:val="00AF6CE8"/>
    <w:rsid w:val="00AF6DE5"/>
    <w:rsid w:val="00AF6FA0"/>
    <w:rsid w:val="00B004AC"/>
    <w:rsid w:val="00B00699"/>
    <w:rsid w:val="00B01847"/>
    <w:rsid w:val="00B01DBB"/>
    <w:rsid w:val="00B021C4"/>
    <w:rsid w:val="00B02C57"/>
    <w:rsid w:val="00B04991"/>
    <w:rsid w:val="00B049DD"/>
    <w:rsid w:val="00B05D89"/>
    <w:rsid w:val="00B063C1"/>
    <w:rsid w:val="00B07D92"/>
    <w:rsid w:val="00B10CE6"/>
    <w:rsid w:val="00B1115A"/>
    <w:rsid w:val="00B12A93"/>
    <w:rsid w:val="00B13988"/>
    <w:rsid w:val="00B139B9"/>
    <w:rsid w:val="00B14470"/>
    <w:rsid w:val="00B14FA7"/>
    <w:rsid w:val="00B15481"/>
    <w:rsid w:val="00B15E57"/>
    <w:rsid w:val="00B1650A"/>
    <w:rsid w:val="00B170A7"/>
    <w:rsid w:val="00B20707"/>
    <w:rsid w:val="00B213FC"/>
    <w:rsid w:val="00B22345"/>
    <w:rsid w:val="00B22621"/>
    <w:rsid w:val="00B226E3"/>
    <w:rsid w:val="00B232AC"/>
    <w:rsid w:val="00B23591"/>
    <w:rsid w:val="00B236E1"/>
    <w:rsid w:val="00B24E7E"/>
    <w:rsid w:val="00B2515D"/>
    <w:rsid w:val="00B255AB"/>
    <w:rsid w:val="00B27B40"/>
    <w:rsid w:val="00B31E3F"/>
    <w:rsid w:val="00B32541"/>
    <w:rsid w:val="00B32E17"/>
    <w:rsid w:val="00B33BFD"/>
    <w:rsid w:val="00B3495F"/>
    <w:rsid w:val="00B357B8"/>
    <w:rsid w:val="00B35C28"/>
    <w:rsid w:val="00B36CC7"/>
    <w:rsid w:val="00B407E7"/>
    <w:rsid w:val="00B45A4B"/>
    <w:rsid w:val="00B46C7D"/>
    <w:rsid w:val="00B47541"/>
    <w:rsid w:val="00B47D5A"/>
    <w:rsid w:val="00B505AC"/>
    <w:rsid w:val="00B512A9"/>
    <w:rsid w:val="00B5316F"/>
    <w:rsid w:val="00B540DC"/>
    <w:rsid w:val="00B54BD2"/>
    <w:rsid w:val="00B554A7"/>
    <w:rsid w:val="00B57235"/>
    <w:rsid w:val="00B60917"/>
    <w:rsid w:val="00B61BD1"/>
    <w:rsid w:val="00B633B2"/>
    <w:rsid w:val="00B6344B"/>
    <w:rsid w:val="00B634D2"/>
    <w:rsid w:val="00B636ED"/>
    <w:rsid w:val="00B63AE5"/>
    <w:rsid w:val="00B64FF7"/>
    <w:rsid w:val="00B65567"/>
    <w:rsid w:val="00B65598"/>
    <w:rsid w:val="00B67154"/>
    <w:rsid w:val="00B700D0"/>
    <w:rsid w:val="00B702BF"/>
    <w:rsid w:val="00B70EAA"/>
    <w:rsid w:val="00B70F01"/>
    <w:rsid w:val="00B70F35"/>
    <w:rsid w:val="00B7233A"/>
    <w:rsid w:val="00B73713"/>
    <w:rsid w:val="00B74626"/>
    <w:rsid w:val="00B753B1"/>
    <w:rsid w:val="00B754DE"/>
    <w:rsid w:val="00B764E5"/>
    <w:rsid w:val="00B77E50"/>
    <w:rsid w:val="00B82B1B"/>
    <w:rsid w:val="00B84004"/>
    <w:rsid w:val="00B84580"/>
    <w:rsid w:val="00B845AE"/>
    <w:rsid w:val="00B84C9F"/>
    <w:rsid w:val="00B86148"/>
    <w:rsid w:val="00B87E3B"/>
    <w:rsid w:val="00B910A5"/>
    <w:rsid w:val="00B91E67"/>
    <w:rsid w:val="00B939FC"/>
    <w:rsid w:val="00B94513"/>
    <w:rsid w:val="00B950BE"/>
    <w:rsid w:val="00B951F6"/>
    <w:rsid w:val="00B957B2"/>
    <w:rsid w:val="00B970E4"/>
    <w:rsid w:val="00BA192B"/>
    <w:rsid w:val="00BA250F"/>
    <w:rsid w:val="00BA3F0A"/>
    <w:rsid w:val="00BA47D4"/>
    <w:rsid w:val="00BA4C4F"/>
    <w:rsid w:val="00BA5557"/>
    <w:rsid w:val="00BA5C3F"/>
    <w:rsid w:val="00BA6269"/>
    <w:rsid w:val="00BA6844"/>
    <w:rsid w:val="00BA6BF3"/>
    <w:rsid w:val="00BA7614"/>
    <w:rsid w:val="00BA7979"/>
    <w:rsid w:val="00BB0817"/>
    <w:rsid w:val="00BB22CE"/>
    <w:rsid w:val="00BB24B8"/>
    <w:rsid w:val="00BB36B5"/>
    <w:rsid w:val="00BB37AD"/>
    <w:rsid w:val="00BB45BE"/>
    <w:rsid w:val="00BB4BD1"/>
    <w:rsid w:val="00BB56EF"/>
    <w:rsid w:val="00BB59E1"/>
    <w:rsid w:val="00BB5FDA"/>
    <w:rsid w:val="00BB5FF1"/>
    <w:rsid w:val="00BB60CA"/>
    <w:rsid w:val="00BB625D"/>
    <w:rsid w:val="00BB64AD"/>
    <w:rsid w:val="00BB68A3"/>
    <w:rsid w:val="00BB6A18"/>
    <w:rsid w:val="00BB6D77"/>
    <w:rsid w:val="00BB7175"/>
    <w:rsid w:val="00BC0A0A"/>
    <w:rsid w:val="00BC0CF7"/>
    <w:rsid w:val="00BC1524"/>
    <w:rsid w:val="00BC475E"/>
    <w:rsid w:val="00BC4BC7"/>
    <w:rsid w:val="00BC523F"/>
    <w:rsid w:val="00BC6CDE"/>
    <w:rsid w:val="00BC7070"/>
    <w:rsid w:val="00BC7651"/>
    <w:rsid w:val="00BD0B06"/>
    <w:rsid w:val="00BD3AD4"/>
    <w:rsid w:val="00BD4441"/>
    <w:rsid w:val="00BD68F5"/>
    <w:rsid w:val="00BD6C23"/>
    <w:rsid w:val="00BD7C3E"/>
    <w:rsid w:val="00BE06F4"/>
    <w:rsid w:val="00BE0BAF"/>
    <w:rsid w:val="00BE0C18"/>
    <w:rsid w:val="00BE0D94"/>
    <w:rsid w:val="00BE13B5"/>
    <w:rsid w:val="00BE14ED"/>
    <w:rsid w:val="00BE1A64"/>
    <w:rsid w:val="00BE1DC7"/>
    <w:rsid w:val="00BE2521"/>
    <w:rsid w:val="00BE39B1"/>
    <w:rsid w:val="00BE61E2"/>
    <w:rsid w:val="00BE685E"/>
    <w:rsid w:val="00BE76EA"/>
    <w:rsid w:val="00BF3025"/>
    <w:rsid w:val="00BF3399"/>
    <w:rsid w:val="00BF34C5"/>
    <w:rsid w:val="00BF3A80"/>
    <w:rsid w:val="00BF3D4B"/>
    <w:rsid w:val="00BF4F75"/>
    <w:rsid w:val="00BF655F"/>
    <w:rsid w:val="00BF6F07"/>
    <w:rsid w:val="00BF7EEB"/>
    <w:rsid w:val="00C0003E"/>
    <w:rsid w:val="00C002D9"/>
    <w:rsid w:val="00C02B92"/>
    <w:rsid w:val="00C02DC6"/>
    <w:rsid w:val="00C0484D"/>
    <w:rsid w:val="00C055DC"/>
    <w:rsid w:val="00C05FCE"/>
    <w:rsid w:val="00C06E2E"/>
    <w:rsid w:val="00C06F44"/>
    <w:rsid w:val="00C075C0"/>
    <w:rsid w:val="00C07801"/>
    <w:rsid w:val="00C1068F"/>
    <w:rsid w:val="00C10B44"/>
    <w:rsid w:val="00C1281A"/>
    <w:rsid w:val="00C12B6E"/>
    <w:rsid w:val="00C12EBD"/>
    <w:rsid w:val="00C12FFF"/>
    <w:rsid w:val="00C14C4D"/>
    <w:rsid w:val="00C14FE3"/>
    <w:rsid w:val="00C15393"/>
    <w:rsid w:val="00C2109C"/>
    <w:rsid w:val="00C2194F"/>
    <w:rsid w:val="00C24A7B"/>
    <w:rsid w:val="00C24F1B"/>
    <w:rsid w:val="00C26940"/>
    <w:rsid w:val="00C26B7A"/>
    <w:rsid w:val="00C304BF"/>
    <w:rsid w:val="00C34245"/>
    <w:rsid w:val="00C358F2"/>
    <w:rsid w:val="00C35DBB"/>
    <w:rsid w:val="00C35EA4"/>
    <w:rsid w:val="00C36922"/>
    <w:rsid w:val="00C37732"/>
    <w:rsid w:val="00C377A4"/>
    <w:rsid w:val="00C379E5"/>
    <w:rsid w:val="00C37ADA"/>
    <w:rsid w:val="00C41629"/>
    <w:rsid w:val="00C429BB"/>
    <w:rsid w:val="00C4308E"/>
    <w:rsid w:val="00C430DB"/>
    <w:rsid w:val="00C431E8"/>
    <w:rsid w:val="00C4340D"/>
    <w:rsid w:val="00C4347E"/>
    <w:rsid w:val="00C45845"/>
    <w:rsid w:val="00C45C92"/>
    <w:rsid w:val="00C4613C"/>
    <w:rsid w:val="00C474DB"/>
    <w:rsid w:val="00C5004E"/>
    <w:rsid w:val="00C50282"/>
    <w:rsid w:val="00C51360"/>
    <w:rsid w:val="00C517A9"/>
    <w:rsid w:val="00C51E15"/>
    <w:rsid w:val="00C52B50"/>
    <w:rsid w:val="00C54265"/>
    <w:rsid w:val="00C54746"/>
    <w:rsid w:val="00C54C40"/>
    <w:rsid w:val="00C55056"/>
    <w:rsid w:val="00C56C21"/>
    <w:rsid w:val="00C57308"/>
    <w:rsid w:val="00C57AFE"/>
    <w:rsid w:val="00C615FA"/>
    <w:rsid w:val="00C61C5A"/>
    <w:rsid w:val="00C61D67"/>
    <w:rsid w:val="00C6744C"/>
    <w:rsid w:val="00C67DD7"/>
    <w:rsid w:val="00C70229"/>
    <w:rsid w:val="00C708C5"/>
    <w:rsid w:val="00C72ACD"/>
    <w:rsid w:val="00C7316D"/>
    <w:rsid w:val="00C7387D"/>
    <w:rsid w:val="00C73940"/>
    <w:rsid w:val="00C73F87"/>
    <w:rsid w:val="00C767F2"/>
    <w:rsid w:val="00C76C2E"/>
    <w:rsid w:val="00C77036"/>
    <w:rsid w:val="00C801EB"/>
    <w:rsid w:val="00C8070D"/>
    <w:rsid w:val="00C82372"/>
    <w:rsid w:val="00C82A2D"/>
    <w:rsid w:val="00C84475"/>
    <w:rsid w:val="00C84E95"/>
    <w:rsid w:val="00C858D4"/>
    <w:rsid w:val="00C858D6"/>
    <w:rsid w:val="00C8685C"/>
    <w:rsid w:val="00C86B5D"/>
    <w:rsid w:val="00C90BC5"/>
    <w:rsid w:val="00C91105"/>
    <w:rsid w:val="00C92097"/>
    <w:rsid w:val="00C9273D"/>
    <w:rsid w:val="00C92841"/>
    <w:rsid w:val="00C92A6B"/>
    <w:rsid w:val="00C933F0"/>
    <w:rsid w:val="00C93C28"/>
    <w:rsid w:val="00C94BAF"/>
    <w:rsid w:val="00C94C75"/>
    <w:rsid w:val="00C94E7D"/>
    <w:rsid w:val="00C96738"/>
    <w:rsid w:val="00C97A89"/>
    <w:rsid w:val="00C97E83"/>
    <w:rsid w:val="00CA04A6"/>
    <w:rsid w:val="00CA0694"/>
    <w:rsid w:val="00CA0816"/>
    <w:rsid w:val="00CA1CDB"/>
    <w:rsid w:val="00CA25B3"/>
    <w:rsid w:val="00CA31AF"/>
    <w:rsid w:val="00CA42C4"/>
    <w:rsid w:val="00CA42FB"/>
    <w:rsid w:val="00CA4EDC"/>
    <w:rsid w:val="00CA5A7A"/>
    <w:rsid w:val="00CA63FE"/>
    <w:rsid w:val="00CA653C"/>
    <w:rsid w:val="00CA6BE0"/>
    <w:rsid w:val="00CA73DF"/>
    <w:rsid w:val="00CA7AC7"/>
    <w:rsid w:val="00CA7CD5"/>
    <w:rsid w:val="00CB011B"/>
    <w:rsid w:val="00CB03B1"/>
    <w:rsid w:val="00CB050C"/>
    <w:rsid w:val="00CB0979"/>
    <w:rsid w:val="00CB131F"/>
    <w:rsid w:val="00CB1666"/>
    <w:rsid w:val="00CB17D3"/>
    <w:rsid w:val="00CB1894"/>
    <w:rsid w:val="00CB31F0"/>
    <w:rsid w:val="00CB3A6C"/>
    <w:rsid w:val="00CB431C"/>
    <w:rsid w:val="00CB5A10"/>
    <w:rsid w:val="00CB5B89"/>
    <w:rsid w:val="00CB6B31"/>
    <w:rsid w:val="00CB7056"/>
    <w:rsid w:val="00CB7A14"/>
    <w:rsid w:val="00CB7BF9"/>
    <w:rsid w:val="00CB7C0A"/>
    <w:rsid w:val="00CB7DCA"/>
    <w:rsid w:val="00CC0348"/>
    <w:rsid w:val="00CC0721"/>
    <w:rsid w:val="00CC0A65"/>
    <w:rsid w:val="00CC0ED2"/>
    <w:rsid w:val="00CC16DE"/>
    <w:rsid w:val="00CC1EE3"/>
    <w:rsid w:val="00CC1F79"/>
    <w:rsid w:val="00CC2C0B"/>
    <w:rsid w:val="00CC3266"/>
    <w:rsid w:val="00CC4155"/>
    <w:rsid w:val="00CC5C3B"/>
    <w:rsid w:val="00CC790C"/>
    <w:rsid w:val="00CD0122"/>
    <w:rsid w:val="00CD0435"/>
    <w:rsid w:val="00CD373A"/>
    <w:rsid w:val="00CD3DC6"/>
    <w:rsid w:val="00CD4503"/>
    <w:rsid w:val="00CD473B"/>
    <w:rsid w:val="00CD6370"/>
    <w:rsid w:val="00CD7510"/>
    <w:rsid w:val="00CD76FB"/>
    <w:rsid w:val="00CD78FE"/>
    <w:rsid w:val="00CE0291"/>
    <w:rsid w:val="00CE06A8"/>
    <w:rsid w:val="00CE074D"/>
    <w:rsid w:val="00CE0FB3"/>
    <w:rsid w:val="00CE2191"/>
    <w:rsid w:val="00CE45D6"/>
    <w:rsid w:val="00CE5252"/>
    <w:rsid w:val="00CE525D"/>
    <w:rsid w:val="00CE6410"/>
    <w:rsid w:val="00CE725C"/>
    <w:rsid w:val="00CE7A17"/>
    <w:rsid w:val="00CF13F6"/>
    <w:rsid w:val="00CF2305"/>
    <w:rsid w:val="00CF25F7"/>
    <w:rsid w:val="00CF2A49"/>
    <w:rsid w:val="00CF2EFB"/>
    <w:rsid w:val="00CF3181"/>
    <w:rsid w:val="00CF31DD"/>
    <w:rsid w:val="00CF3604"/>
    <w:rsid w:val="00CF3FE3"/>
    <w:rsid w:val="00CF482D"/>
    <w:rsid w:val="00CF5A16"/>
    <w:rsid w:val="00D00440"/>
    <w:rsid w:val="00D02BAB"/>
    <w:rsid w:val="00D041BB"/>
    <w:rsid w:val="00D04C95"/>
    <w:rsid w:val="00D04E47"/>
    <w:rsid w:val="00D05211"/>
    <w:rsid w:val="00D059B7"/>
    <w:rsid w:val="00D05AD2"/>
    <w:rsid w:val="00D05F6C"/>
    <w:rsid w:val="00D066EF"/>
    <w:rsid w:val="00D06FD1"/>
    <w:rsid w:val="00D10E78"/>
    <w:rsid w:val="00D11B35"/>
    <w:rsid w:val="00D1223E"/>
    <w:rsid w:val="00D122E4"/>
    <w:rsid w:val="00D123BE"/>
    <w:rsid w:val="00D12EAF"/>
    <w:rsid w:val="00D130D7"/>
    <w:rsid w:val="00D14174"/>
    <w:rsid w:val="00D1476F"/>
    <w:rsid w:val="00D1488B"/>
    <w:rsid w:val="00D14A11"/>
    <w:rsid w:val="00D15E0C"/>
    <w:rsid w:val="00D16771"/>
    <w:rsid w:val="00D168E1"/>
    <w:rsid w:val="00D1694B"/>
    <w:rsid w:val="00D2071E"/>
    <w:rsid w:val="00D2136A"/>
    <w:rsid w:val="00D21432"/>
    <w:rsid w:val="00D22350"/>
    <w:rsid w:val="00D2307E"/>
    <w:rsid w:val="00D23764"/>
    <w:rsid w:val="00D237E9"/>
    <w:rsid w:val="00D2452A"/>
    <w:rsid w:val="00D27B3B"/>
    <w:rsid w:val="00D336A9"/>
    <w:rsid w:val="00D33780"/>
    <w:rsid w:val="00D3453D"/>
    <w:rsid w:val="00D34F4E"/>
    <w:rsid w:val="00D35793"/>
    <w:rsid w:val="00D36B1B"/>
    <w:rsid w:val="00D40F7D"/>
    <w:rsid w:val="00D416AD"/>
    <w:rsid w:val="00D41D47"/>
    <w:rsid w:val="00D427DF"/>
    <w:rsid w:val="00D43442"/>
    <w:rsid w:val="00D446CE"/>
    <w:rsid w:val="00D449A5"/>
    <w:rsid w:val="00D44D93"/>
    <w:rsid w:val="00D458FA"/>
    <w:rsid w:val="00D45C25"/>
    <w:rsid w:val="00D45F5C"/>
    <w:rsid w:val="00D46135"/>
    <w:rsid w:val="00D47A1F"/>
    <w:rsid w:val="00D500ED"/>
    <w:rsid w:val="00D5187E"/>
    <w:rsid w:val="00D51F09"/>
    <w:rsid w:val="00D55AAF"/>
    <w:rsid w:val="00D55E78"/>
    <w:rsid w:val="00D56796"/>
    <w:rsid w:val="00D61D29"/>
    <w:rsid w:val="00D62386"/>
    <w:rsid w:val="00D6259F"/>
    <w:rsid w:val="00D6281F"/>
    <w:rsid w:val="00D634A4"/>
    <w:rsid w:val="00D65204"/>
    <w:rsid w:val="00D65A5B"/>
    <w:rsid w:val="00D6696B"/>
    <w:rsid w:val="00D66B9E"/>
    <w:rsid w:val="00D67247"/>
    <w:rsid w:val="00D674BB"/>
    <w:rsid w:val="00D73432"/>
    <w:rsid w:val="00D735FD"/>
    <w:rsid w:val="00D73BA3"/>
    <w:rsid w:val="00D74107"/>
    <w:rsid w:val="00D752D7"/>
    <w:rsid w:val="00D7541A"/>
    <w:rsid w:val="00D75B6B"/>
    <w:rsid w:val="00D766EC"/>
    <w:rsid w:val="00D77354"/>
    <w:rsid w:val="00D80521"/>
    <w:rsid w:val="00D805FB"/>
    <w:rsid w:val="00D81558"/>
    <w:rsid w:val="00D817E4"/>
    <w:rsid w:val="00D81D66"/>
    <w:rsid w:val="00D82925"/>
    <w:rsid w:val="00D82C7E"/>
    <w:rsid w:val="00D83C02"/>
    <w:rsid w:val="00D85A75"/>
    <w:rsid w:val="00D87170"/>
    <w:rsid w:val="00D8720E"/>
    <w:rsid w:val="00D911D9"/>
    <w:rsid w:val="00D92B37"/>
    <w:rsid w:val="00D931E4"/>
    <w:rsid w:val="00D9346E"/>
    <w:rsid w:val="00D9450F"/>
    <w:rsid w:val="00D947B2"/>
    <w:rsid w:val="00D958A5"/>
    <w:rsid w:val="00D96E3B"/>
    <w:rsid w:val="00D97982"/>
    <w:rsid w:val="00DA03F1"/>
    <w:rsid w:val="00DA05B9"/>
    <w:rsid w:val="00DA1D34"/>
    <w:rsid w:val="00DA2316"/>
    <w:rsid w:val="00DA2634"/>
    <w:rsid w:val="00DA37F9"/>
    <w:rsid w:val="00DA3972"/>
    <w:rsid w:val="00DA47B0"/>
    <w:rsid w:val="00DA5129"/>
    <w:rsid w:val="00DA63EF"/>
    <w:rsid w:val="00DA69D6"/>
    <w:rsid w:val="00DA700F"/>
    <w:rsid w:val="00DA7C3A"/>
    <w:rsid w:val="00DA7C6F"/>
    <w:rsid w:val="00DB04CC"/>
    <w:rsid w:val="00DB14C6"/>
    <w:rsid w:val="00DB3420"/>
    <w:rsid w:val="00DB44F2"/>
    <w:rsid w:val="00DB53AB"/>
    <w:rsid w:val="00DB53D2"/>
    <w:rsid w:val="00DB556E"/>
    <w:rsid w:val="00DB78B8"/>
    <w:rsid w:val="00DC04D3"/>
    <w:rsid w:val="00DC12D2"/>
    <w:rsid w:val="00DC47AD"/>
    <w:rsid w:val="00DC498A"/>
    <w:rsid w:val="00DC4BE7"/>
    <w:rsid w:val="00DC4C2D"/>
    <w:rsid w:val="00DC6C42"/>
    <w:rsid w:val="00DC6F3B"/>
    <w:rsid w:val="00DC79E8"/>
    <w:rsid w:val="00DC7BDF"/>
    <w:rsid w:val="00DD14AC"/>
    <w:rsid w:val="00DD1783"/>
    <w:rsid w:val="00DD1B96"/>
    <w:rsid w:val="00DD2196"/>
    <w:rsid w:val="00DD3191"/>
    <w:rsid w:val="00DD3DFC"/>
    <w:rsid w:val="00DD3FEA"/>
    <w:rsid w:val="00DD40D8"/>
    <w:rsid w:val="00DD43B7"/>
    <w:rsid w:val="00DD448C"/>
    <w:rsid w:val="00DD44AD"/>
    <w:rsid w:val="00DD4F2E"/>
    <w:rsid w:val="00DD62F1"/>
    <w:rsid w:val="00DE0EB0"/>
    <w:rsid w:val="00DE1471"/>
    <w:rsid w:val="00DE33B4"/>
    <w:rsid w:val="00DE4299"/>
    <w:rsid w:val="00DE4519"/>
    <w:rsid w:val="00DE52FD"/>
    <w:rsid w:val="00DE5FB4"/>
    <w:rsid w:val="00DE6E99"/>
    <w:rsid w:val="00DE72B9"/>
    <w:rsid w:val="00DF0312"/>
    <w:rsid w:val="00DF07BC"/>
    <w:rsid w:val="00DF097A"/>
    <w:rsid w:val="00DF145D"/>
    <w:rsid w:val="00DF2663"/>
    <w:rsid w:val="00DF32FB"/>
    <w:rsid w:val="00DF33FE"/>
    <w:rsid w:val="00DF35E7"/>
    <w:rsid w:val="00DF3DC7"/>
    <w:rsid w:val="00DF4843"/>
    <w:rsid w:val="00DF51F3"/>
    <w:rsid w:val="00DF59CB"/>
    <w:rsid w:val="00DF6A58"/>
    <w:rsid w:val="00E000FA"/>
    <w:rsid w:val="00E00640"/>
    <w:rsid w:val="00E04E42"/>
    <w:rsid w:val="00E061B1"/>
    <w:rsid w:val="00E0668A"/>
    <w:rsid w:val="00E068E6"/>
    <w:rsid w:val="00E0708D"/>
    <w:rsid w:val="00E076D2"/>
    <w:rsid w:val="00E076FA"/>
    <w:rsid w:val="00E109F4"/>
    <w:rsid w:val="00E12BFF"/>
    <w:rsid w:val="00E136D5"/>
    <w:rsid w:val="00E13895"/>
    <w:rsid w:val="00E139EA"/>
    <w:rsid w:val="00E13D3A"/>
    <w:rsid w:val="00E13E06"/>
    <w:rsid w:val="00E14BAE"/>
    <w:rsid w:val="00E15332"/>
    <w:rsid w:val="00E16172"/>
    <w:rsid w:val="00E16904"/>
    <w:rsid w:val="00E1691B"/>
    <w:rsid w:val="00E16C9D"/>
    <w:rsid w:val="00E17200"/>
    <w:rsid w:val="00E17ABC"/>
    <w:rsid w:val="00E20157"/>
    <w:rsid w:val="00E21F78"/>
    <w:rsid w:val="00E2232B"/>
    <w:rsid w:val="00E2337E"/>
    <w:rsid w:val="00E2394D"/>
    <w:rsid w:val="00E2503A"/>
    <w:rsid w:val="00E26372"/>
    <w:rsid w:val="00E268D0"/>
    <w:rsid w:val="00E273FA"/>
    <w:rsid w:val="00E30743"/>
    <w:rsid w:val="00E318E0"/>
    <w:rsid w:val="00E31F18"/>
    <w:rsid w:val="00E323C3"/>
    <w:rsid w:val="00E32AFD"/>
    <w:rsid w:val="00E33297"/>
    <w:rsid w:val="00E3386A"/>
    <w:rsid w:val="00E340E0"/>
    <w:rsid w:val="00E342AB"/>
    <w:rsid w:val="00E35100"/>
    <w:rsid w:val="00E3596B"/>
    <w:rsid w:val="00E36387"/>
    <w:rsid w:val="00E3641E"/>
    <w:rsid w:val="00E41869"/>
    <w:rsid w:val="00E42DA4"/>
    <w:rsid w:val="00E43B2A"/>
    <w:rsid w:val="00E43C8E"/>
    <w:rsid w:val="00E45A76"/>
    <w:rsid w:val="00E45C70"/>
    <w:rsid w:val="00E45D44"/>
    <w:rsid w:val="00E4689D"/>
    <w:rsid w:val="00E46939"/>
    <w:rsid w:val="00E4742F"/>
    <w:rsid w:val="00E50F31"/>
    <w:rsid w:val="00E51195"/>
    <w:rsid w:val="00E515E7"/>
    <w:rsid w:val="00E51AB8"/>
    <w:rsid w:val="00E52103"/>
    <w:rsid w:val="00E52301"/>
    <w:rsid w:val="00E526C4"/>
    <w:rsid w:val="00E546B3"/>
    <w:rsid w:val="00E55400"/>
    <w:rsid w:val="00E557D7"/>
    <w:rsid w:val="00E572A4"/>
    <w:rsid w:val="00E60426"/>
    <w:rsid w:val="00E60774"/>
    <w:rsid w:val="00E61CAE"/>
    <w:rsid w:val="00E6418D"/>
    <w:rsid w:val="00E64E56"/>
    <w:rsid w:val="00E67AC0"/>
    <w:rsid w:val="00E67E9F"/>
    <w:rsid w:val="00E70DDB"/>
    <w:rsid w:val="00E71E08"/>
    <w:rsid w:val="00E724FF"/>
    <w:rsid w:val="00E72B85"/>
    <w:rsid w:val="00E74023"/>
    <w:rsid w:val="00E75C2B"/>
    <w:rsid w:val="00E76D98"/>
    <w:rsid w:val="00E7791F"/>
    <w:rsid w:val="00E77965"/>
    <w:rsid w:val="00E80436"/>
    <w:rsid w:val="00E8099B"/>
    <w:rsid w:val="00E81717"/>
    <w:rsid w:val="00E81764"/>
    <w:rsid w:val="00E836D8"/>
    <w:rsid w:val="00E836D9"/>
    <w:rsid w:val="00E844D9"/>
    <w:rsid w:val="00E84525"/>
    <w:rsid w:val="00E84A20"/>
    <w:rsid w:val="00E8764D"/>
    <w:rsid w:val="00E910BC"/>
    <w:rsid w:val="00E91937"/>
    <w:rsid w:val="00E91E80"/>
    <w:rsid w:val="00E92E38"/>
    <w:rsid w:val="00E9309F"/>
    <w:rsid w:val="00E94F1C"/>
    <w:rsid w:val="00E9510D"/>
    <w:rsid w:val="00E95982"/>
    <w:rsid w:val="00E95E1F"/>
    <w:rsid w:val="00EA00C2"/>
    <w:rsid w:val="00EA089A"/>
    <w:rsid w:val="00EA0B58"/>
    <w:rsid w:val="00EA2592"/>
    <w:rsid w:val="00EA3816"/>
    <w:rsid w:val="00EA4A93"/>
    <w:rsid w:val="00EA6D31"/>
    <w:rsid w:val="00EA7675"/>
    <w:rsid w:val="00EB17D2"/>
    <w:rsid w:val="00EB1A21"/>
    <w:rsid w:val="00EB27E0"/>
    <w:rsid w:val="00EB33D9"/>
    <w:rsid w:val="00EB3516"/>
    <w:rsid w:val="00EB4D02"/>
    <w:rsid w:val="00EB5116"/>
    <w:rsid w:val="00EB5ED7"/>
    <w:rsid w:val="00EB64C5"/>
    <w:rsid w:val="00EB6517"/>
    <w:rsid w:val="00EB75F7"/>
    <w:rsid w:val="00EB7910"/>
    <w:rsid w:val="00EB7AEF"/>
    <w:rsid w:val="00EC03BE"/>
    <w:rsid w:val="00EC1DAD"/>
    <w:rsid w:val="00EC1E83"/>
    <w:rsid w:val="00EC3D0D"/>
    <w:rsid w:val="00EC4313"/>
    <w:rsid w:val="00EC4DAE"/>
    <w:rsid w:val="00EC4DF0"/>
    <w:rsid w:val="00EC5828"/>
    <w:rsid w:val="00EC5AD8"/>
    <w:rsid w:val="00EC5F0A"/>
    <w:rsid w:val="00EC6094"/>
    <w:rsid w:val="00EC631D"/>
    <w:rsid w:val="00EC70FD"/>
    <w:rsid w:val="00ED2653"/>
    <w:rsid w:val="00ED2CD2"/>
    <w:rsid w:val="00ED3B27"/>
    <w:rsid w:val="00ED444F"/>
    <w:rsid w:val="00ED6066"/>
    <w:rsid w:val="00ED6406"/>
    <w:rsid w:val="00ED6FCB"/>
    <w:rsid w:val="00EE0845"/>
    <w:rsid w:val="00EE1E62"/>
    <w:rsid w:val="00EE28CC"/>
    <w:rsid w:val="00EE325C"/>
    <w:rsid w:val="00EE55EB"/>
    <w:rsid w:val="00EE7D8F"/>
    <w:rsid w:val="00EF0C55"/>
    <w:rsid w:val="00EF0D38"/>
    <w:rsid w:val="00EF1C77"/>
    <w:rsid w:val="00EF1F58"/>
    <w:rsid w:val="00EF3346"/>
    <w:rsid w:val="00EF41A5"/>
    <w:rsid w:val="00EF53DB"/>
    <w:rsid w:val="00EF62A0"/>
    <w:rsid w:val="00EF7BAD"/>
    <w:rsid w:val="00EF7EB5"/>
    <w:rsid w:val="00EF7F51"/>
    <w:rsid w:val="00F00DBD"/>
    <w:rsid w:val="00F00DFD"/>
    <w:rsid w:val="00F01C8C"/>
    <w:rsid w:val="00F04630"/>
    <w:rsid w:val="00F0585F"/>
    <w:rsid w:val="00F05B8A"/>
    <w:rsid w:val="00F06183"/>
    <w:rsid w:val="00F125EA"/>
    <w:rsid w:val="00F12705"/>
    <w:rsid w:val="00F12D03"/>
    <w:rsid w:val="00F137DB"/>
    <w:rsid w:val="00F14B42"/>
    <w:rsid w:val="00F14D98"/>
    <w:rsid w:val="00F15238"/>
    <w:rsid w:val="00F16716"/>
    <w:rsid w:val="00F16B37"/>
    <w:rsid w:val="00F20305"/>
    <w:rsid w:val="00F20BEB"/>
    <w:rsid w:val="00F22DEE"/>
    <w:rsid w:val="00F22E47"/>
    <w:rsid w:val="00F23399"/>
    <w:rsid w:val="00F2345E"/>
    <w:rsid w:val="00F2377C"/>
    <w:rsid w:val="00F237F4"/>
    <w:rsid w:val="00F240CD"/>
    <w:rsid w:val="00F244DF"/>
    <w:rsid w:val="00F2609F"/>
    <w:rsid w:val="00F267E2"/>
    <w:rsid w:val="00F302F3"/>
    <w:rsid w:val="00F312A7"/>
    <w:rsid w:val="00F31906"/>
    <w:rsid w:val="00F31933"/>
    <w:rsid w:val="00F31ABA"/>
    <w:rsid w:val="00F32328"/>
    <w:rsid w:val="00F345D3"/>
    <w:rsid w:val="00F348C8"/>
    <w:rsid w:val="00F34A7E"/>
    <w:rsid w:val="00F352AD"/>
    <w:rsid w:val="00F3547E"/>
    <w:rsid w:val="00F35F1F"/>
    <w:rsid w:val="00F36A40"/>
    <w:rsid w:val="00F37826"/>
    <w:rsid w:val="00F422BC"/>
    <w:rsid w:val="00F4236B"/>
    <w:rsid w:val="00F42AEC"/>
    <w:rsid w:val="00F42DCE"/>
    <w:rsid w:val="00F4317C"/>
    <w:rsid w:val="00F456C1"/>
    <w:rsid w:val="00F50153"/>
    <w:rsid w:val="00F508CB"/>
    <w:rsid w:val="00F5131D"/>
    <w:rsid w:val="00F51B8F"/>
    <w:rsid w:val="00F51E5D"/>
    <w:rsid w:val="00F556F6"/>
    <w:rsid w:val="00F55FE0"/>
    <w:rsid w:val="00F56502"/>
    <w:rsid w:val="00F56569"/>
    <w:rsid w:val="00F56BAE"/>
    <w:rsid w:val="00F571D4"/>
    <w:rsid w:val="00F60EF9"/>
    <w:rsid w:val="00F613F7"/>
    <w:rsid w:val="00F624CA"/>
    <w:rsid w:val="00F66F47"/>
    <w:rsid w:val="00F67D33"/>
    <w:rsid w:val="00F70740"/>
    <w:rsid w:val="00F70796"/>
    <w:rsid w:val="00F715A0"/>
    <w:rsid w:val="00F71CC5"/>
    <w:rsid w:val="00F71F67"/>
    <w:rsid w:val="00F73ACC"/>
    <w:rsid w:val="00F74009"/>
    <w:rsid w:val="00F740DD"/>
    <w:rsid w:val="00F745EE"/>
    <w:rsid w:val="00F75349"/>
    <w:rsid w:val="00F7587E"/>
    <w:rsid w:val="00F76531"/>
    <w:rsid w:val="00F76838"/>
    <w:rsid w:val="00F76EC4"/>
    <w:rsid w:val="00F80E40"/>
    <w:rsid w:val="00F81518"/>
    <w:rsid w:val="00F83888"/>
    <w:rsid w:val="00F85407"/>
    <w:rsid w:val="00F857F3"/>
    <w:rsid w:val="00F8594A"/>
    <w:rsid w:val="00F87036"/>
    <w:rsid w:val="00F87396"/>
    <w:rsid w:val="00F87F4B"/>
    <w:rsid w:val="00F90441"/>
    <w:rsid w:val="00F9126C"/>
    <w:rsid w:val="00F916B0"/>
    <w:rsid w:val="00F919A6"/>
    <w:rsid w:val="00F926E8"/>
    <w:rsid w:val="00F94BEE"/>
    <w:rsid w:val="00F94C0F"/>
    <w:rsid w:val="00F974A9"/>
    <w:rsid w:val="00F97849"/>
    <w:rsid w:val="00FA0F62"/>
    <w:rsid w:val="00FA18D7"/>
    <w:rsid w:val="00FA2810"/>
    <w:rsid w:val="00FA2862"/>
    <w:rsid w:val="00FA2C9F"/>
    <w:rsid w:val="00FA3053"/>
    <w:rsid w:val="00FA7DF6"/>
    <w:rsid w:val="00FB00D0"/>
    <w:rsid w:val="00FB18C9"/>
    <w:rsid w:val="00FB2F16"/>
    <w:rsid w:val="00FB3A0D"/>
    <w:rsid w:val="00FB5EF7"/>
    <w:rsid w:val="00FB6F79"/>
    <w:rsid w:val="00FB6F98"/>
    <w:rsid w:val="00FC0BC3"/>
    <w:rsid w:val="00FC247D"/>
    <w:rsid w:val="00FC4A03"/>
    <w:rsid w:val="00FC556E"/>
    <w:rsid w:val="00FC7916"/>
    <w:rsid w:val="00FD0BF6"/>
    <w:rsid w:val="00FD229A"/>
    <w:rsid w:val="00FD4ED7"/>
    <w:rsid w:val="00FE1247"/>
    <w:rsid w:val="00FE1FB4"/>
    <w:rsid w:val="00FE2200"/>
    <w:rsid w:val="00FE2729"/>
    <w:rsid w:val="00FE3716"/>
    <w:rsid w:val="00FE37D2"/>
    <w:rsid w:val="00FE38CF"/>
    <w:rsid w:val="00FE3FC6"/>
    <w:rsid w:val="00FE440E"/>
    <w:rsid w:val="00FE5451"/>
    <w:rsid w:val="00FE5D05"/>
    <w:rsid w:val="00FE6BF4"/>
    <w:rsid w:val="00FE7EB9"/>
    <w:rsid w:val="00FF31C7"/>
    <w:rsid w:val="00FF32EF"/>
    <w:rsid w:val="00FF38E2"/>
    <w:rsid w:val="00FF4A5B"/>
    <w:rsid w:val="00FF4D51"/>
    <w:rsid w:val="00FF6AF5"/>
    <w:rsid w:val="00FF75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5170">
      <o:colormenu v:ext="edit" fillcolor="none" strokecolor="none [3212]"/>
    </o:shapedefaults>
    <o:shapelayout v:ext="edit">
      <o:idmap v:ext="edit" data="1"/>
      <o:rules v:ext="edit">
        <o:r id="V:Rule2" type="connector" idref="#_x0000_s1096"/>
      </o:rules>
      <o:regrouptable v:ext="edit">
        <o:entry new="1" old="0"/>
        <o:entry new="2" old="1"/>
        <o:entry new="3" old="1"/>
        <o:entry new="4" old="0"/>
        <o:entry new="5" old="4"/>
        <o:entry new="6" old="4"/>
        <o:entry new="7" old="0"/>
        <o:entry new="8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40C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0215D"/>
    <w:pPr>
      <w:keepNext/>
      <w:keepLines/>
      <w:numPr>
        <w:numId w:val="31"/>
      </w:numPr>
      <w:spacing w:after="100" w:afterAutospacing="1" w:line="578" w:lineRule="auto"/>
      <w:outlineLvl w:val="0"/>
    </w:pPr>
    <w:rPr>
      <w:rFonts w:asciiTheme="majorHAnsi" w:eastAsiaTheme="majorEastAsia" w:hAnsiTheme="majorHAns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512A9"/>
    <w:pPr>
      <w:keepNext/>
      <w:keepLines/>
      <w:numPr>
        <w:ilvl w:val="1"/>
        <w:numId w:val="31"/>
      </w:numPr>
      <w:spacing w:after="100" w:afterAutospacing="1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A0D5E"/>
    <w:pPr>
      <w:keepNext/>
      <w:keepLines/>
      <w:numPr>
        <w:ilvl w:val="2"/>
        <w:numId w:val="31"/>
      </w:numPr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46E84"/>
    <w:pPr>
      <w:keepNext/>
      <w:keepLines/>
      <w:numPr>
        <w:ilvl w:val="3"/>
        <w:numId w:val="3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46E84"/>
    <w:pPr>
      <w:keepNext/>
      <w:keepLines/>
      <w:numPr>
        <w:ilvl w:val="4"/>
        <w:numId w:val="3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46E84"/>
    <w:pPr>
      <w:keepNext/>
      <w:keepLines/>
      <w:numPr>
        <w:ilvl w:val="5"/>
        <w:numId w:val="3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46E84"/>
    <w:pPr>
      <w:keepNext/>
      <w:keepLines/>
      <w:numPr>
        <w:ilvl w:val="6"/>
        <w:numId w:val="3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46E84"/>
    <w:pPr>
      <w:keepNext/>
      <w:keepLines/>
      <w:numPr>
        <w:ilvl w:val="7"/>
        <w:numId w:val="3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46E84"/>
    <w:pPr>
      <w:keepNext/>
      <w:keepLines/>
      <w:numPr>
        <w:ilvl w:val="8"/>
        <w:numId w:val="3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CE0291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CE0291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CE0291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CE029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0215D"/>
    <w:rPr>
      <w:rFonts w:asciiTheme="majorHAnsi" w:eastAsiaTheme="majorEastAsia" w:hAnsiTheme="majorHAnsi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512A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A0D5E"/>
    <w:rPr>
      <w:b/>
      <w:bCs/>
      <w:sz w:val="30"/>
      <w:szCs w:val="32"/>
    </w:rPr>
  </w:style>
  <w:style w:type="paragraph" w:styleId="a5">
    <w:name w:val="Date"/>
    <w:basedOn w:val="a"/>
    <w:next w:val="a"/>
    <w:link w:val="Char1"/>
    <w:uiPriority w:val="99"/>
    <w:semiHidden/>
    <w:unhideWhenUsed/>
    <w:rsid w:val="00CE0291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CE0291"/>
  </w:style>
  <w:style w:type="paragraph" w:styleId="TOC">
    <w:name w:val="TOC Heading"/>
    <w:basedOn w:val="1"/>
    <w:next w:val="a"/>
    <w:uiPriority w:val="39"/>
    <w:semiHidden/>
    <w:unhideWhenUsed/>
    <w:qFormat/>
    <w:rsid w:val="00CE0291"/>
    <w:pPr>
      <w:widowControl/>
      <w:spacing w:before="480" w:after="0" w:line="276" w:lineRule="auto"/>
      <w:jc w:val="left"/>
      <w:outlineLvl w:val="9"/>
    </w:pPr>
    <w:rPr>
      <w:rFonts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CE0291"/>
  </w:style>
  <w:style w:type="paragraph" w:styleId="20">
    <w:name w:val="toc 2"/>
    <w:basedOn w:val="a"/>
    <w:next w:val="a"/>
    <w:autoRedefine/>
    <w:uiPriority w:val="39"/>
    <w:unhideWhenUsed/>
    <w:rsid w:val="00CE0291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CE0291"/>
    <w:pPr>
      <w:ind w:leftChars="400" w:left="840"/>
    </w:pPr>
  </w:style>
  <w:style w:type="character" w:styleId="a6">
    <w:name w:val="Hyperlink"/>
    <w:basedOn w:val="a0"/>
    <w:uiPriority w:val="99"/>
    <w:unhideWhenUsed/>
    <w:rsid w:val="00CE0291"/>
    <w:rPr>
      <w:color w:val="0000FF" w:themeColor="hyperlink"/>
      <w:u w:val="single"/>
    </w:rPr>
  </w:style>
  <w:style w:type="paragraph" w:styleId="a7">
    <w:name w:val="header"/>
    <w:basedOn w:val="a"/>
    <w:link w:val="Char2"/>
    <w:uiPriority w:val="99"/>
    <w:unhideWhenUsed/>
    <w:rsid w:val="000327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7"/>
    <w:uiPriority w:val="99"/>
    <w:rsid w:val="00032734"/>
    <w:rPr>
      <w:sz w:val="18"/>
      <w:szCs w:val="18"/>
    </w:rPr>
  </w:style>
  <w:style w:type="paragraph" w:styleId="a8">
    <w:name w:val="footer"/>
    <w:basedOn w:val="a"/>
    <w:link w:val="Char3"/>
    <w:uiPriority w:val="99"/>
    <w:unhideWhenUsed/>
    <w:rsid w:val="000327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8"/>
    <w:uiPriority w:val="99"/>
    <w:rsid w:val="00032734"/>
    <w:rPr>
      <w:sz w:val="18"/>
      <w:szCs w:val="18"/>
    </w:rPr>
  </w:style>
  <w:style w:type="character" w:styleId="a9">
    <w:name w:val="page number"/>
    <w:basedOn w:val="a0"/>
    <w:uiPriority w:val="99"/>
    <w:unhideWhenUsed/>
    <w:rsid w:val="00032734"/>
    <w:rPr>
      <w:rFonts w:eastAsiaTheme="minorEastAsia" w:cstheme="minorBidi"/>
      <w:bCs w:val="0"/>
      <w:iCs w:val="0"/>
      <w:szCs w:val="22"/>
      <w:lang w:eastAsia="zh-CN"/>
    </w:rPr>
  </w:style>
  <w:style w:type="character" w:styleId="aa">
    <w:name w:val="Placeholder Text"/>
    <w:basedOn w:val="a0"/>
    <w:uiPriority w:val="99"/>
    <w:semiHidden/>
    <w:rsid w:val="002E5569"/>
    <w:rPr>
      <w:color w:val="808080"/>
    </w:rPr>
  </w:style>
  <w:style w:type="character" w:customStyle="1" w:styleId="4Char">
    <w:name w:val="标题 4 Char"/>
    <w:basedOn w:val="a0"/>
    <w:link w:val="4"/>
    <w:uiPriority w:val="9"/>
    <w:rsid w:val="00846E8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46E8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846E8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846E8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846E8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846E84"/>
    <w:rPr>
      <w:rFonts w:asciiTheme="majorHAnsi" w:eastAsiaTheme="majorEastAsia" w:hAnsiTheme="majorHAnsi" w:cstheme="majorBidi"/>
      <w:szCs w:val="21"/>
    </w:rPr>
  </w:style>
  <w:style w:type="paragraph" w:styleId="ab">
    <w:name w:val="List Paragraph"/>
    <w:basedOn w:val="a"/>
    <w:uiPriority w:val="34"/>
    <w:qFormat/>
    <w:rsid w:val="00846E84"/>
    <w:pPr>
      <w:spacing w:before="120" w:after="120"/>
      <w:ind w:leftChars="100" w:left="100" w:rightChars="100" w:right="100" w:firstLineChars="200" w:firstLine="420"/>
    </w:pPr>
  </w:style>
  <w:style w:type="paragraph" w:customStyle="1" w:styleId="style15">
    <w:name w:val="style15"/>
    <w:basedOn w:val="a"/>
    <w:rsid w:val="00325D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tyle3">
    <w:name w:val="style3"/>
    <w:basedOn w:val="a"/>
    <w:rsid w:val="00325D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style5">
    <w:name w:val="style5"/>
    <w:basedOn w:val="a"/>
    <w:rsid w:val="00325D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0"/>
      <w:szCs w:val="20"/>
    </w:rPr>
  </w:style>
  <w:style w:type="paragraph" w:styleId="ac">
    <w:name w:val="Normal (Web)"/>
    <w:basedOn w:val="a"/>
    <w:uiPriority w:val="99"/>
    <w:unhideWhenUsed/>
    <w:rsid w:val="00325D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d">
    <w:name w:val="Strong"/>
    <w:basedOn w:val="a0"/>
    <w:uiPriority w:val="22"/>
    <w:qFormat/>
    <w:rsid w:val="00325DE8"/>
    <w:rPr>
      <w:b/>
      <w:bCs/>
    </w:rPr>
  </w:style>
  <w:style w:type="character" w:customStyle="1" w:styleId="style51">
    <w:name w:val="style51"/>
    <w:basedOn w:val="a0"/>
    <w:rsid w:val="00325DE8"/>
    <w:rPr>
      <w:b/>
      <w:bCs/>
      <w:sz w:val="20"/>
      <w:szCs w:val="20"/>
    </w:rPr>
  </w:style>
  <w:style w:type="paragraph" w:styleId="ae">
    <w:name w:val="Document Map"/>
    <w:basedOn w:val="a"/>
    <w:link w:val="Char4"/>
    <w:uiPriority w:val="99"/>
    <w:semiHidden/>
    <w:unhideWhenUsed/>
    <w:rsid w:val="005E1289"/>
    <w:rPr>
      <w:rFonts w:ascii="宋体" w:eastAsia="宋体"/>
      <w:sz w:val="16"/>
      <w:szCs w:val="16"/>
    </w:rPr>
  </w:style>
  <w:style w:type="character" w:customStyle="1" w:styleId="Char4">
    <w:name w:val="文档结构图 Char"/>
    <w:basedOn w:val="a0"/>
    <w:link w:val="ae"/>
    <w:uiPriority w:val="99"/>
    <w:semiHidden/>
    <w:rsid w:val="005E1289"/>
    <w:rPr>
      <w:rFonts w:ascii="宋体" w:eastAsia="宋体"/>
      <w:sz w:val="16"/>
      <w:szCs w:val="16"/>
    </w:rPr>
  </w:style>
  <w:style w:type="table" w:styleId="af">
    <w:name w:val="Table Grid"/>
    <w:basedOn w:val="a1"/>
    <w:uiPriority w:val="59"/>
    <w:rsid w:val="003070B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-3">
    <w:name w:val="Medium Grid 3 Accent 3"/>
    <w:basedOn w:val="a1"/>
    <w:uiPriority w:val="69"/>
    <w:rsid w:val="004A4DB0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paragraph" w:styleId="40">
    <w:name w:val="toc 4"/>
    <w:basedOn w:val="a"/>
    <w:next w:val="a"/>
    <w:autoRedefine/>
    <w:uiPriority w:val="39"/>
    <w:unhideWhenUsed/>
    <w:rsid w:val="0078376C"/>
    <w:pPr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78376C"/>
    <w:pPr>
      <w:ind w:leftChars="800" w:left="1680"/>
    </w:pPr>
  </w:style>
  <w:style w:type="paragraph" w:styleId="60">
    <w:name w:val="toc 6"/>
    <w:basedOn w:val="a"/>
    <w:next w:val="a"/>
    <w:autoRedefine/>
    <w:uiPriority w:val="39"/>
    <w:unhideWhenUsed/>
    <w:rsid w:val="0078376C"/>
    <w:pPr>
      <w:ind w:leftChars="1000" w:left="2100"/>
    </w:pPr>
  </w:style>
  <w:style w:type="paragraph" w:styleId="70">
    <w:name w:val="toc 7"/>
    <w:basedOn w:val="a"/>
    <w:next w:val="a"/>
    <w:autoRedefine/>
    <w:uiPriority w:val="39"/>
    <w:unhideWhenUsed/>
    <w:rsid w:val="0078376C"/>
    <w:pPr>
      <w:ind w:leftChars="1200" w:left="2520"/>
    </w:pPr>
  </w:style>
  <w:style w:type="paragraph" w:styleId="80">
    <w:name w:val="toc 8"/>
    <w:basedOn w:val="a"/>
    <w:next w:val="a"/>
    <w:autoRedefine/>
    <w:uiPriority w:val="39"/>
    <w:unhideWhenUsed/>
    <w:rsid w:val="0078376C"/>
    <w:pPr>
      <w:ind w:leftChars="1400" w:left="2940"/>
    </w:pPr>
  </w:style>
  <w:style w:type="paragraph" w:styleId="90">
    <w:name w:val="toc 9"/>
    <w:basedOn w:val="a"/>
    <w:next w:val="a"/>
    <w:autoRedefine/>
    <w:uiPriority w:val="39"/>
    <w:unhideWhenUsed/>
    <w:rsid w:val="0078376C"/>
    <w:pPr>
      <w:ind w:leftChars="1600" w:left="3360"/>
    </w:pPr>
  </w:style>
  <w:style w:type="table" w:customStyle="1" w:styleId="-11">
    <w:name w:val="浅色底纹 - 强调文字颜色 11"/>
    <w:basedOn w:val="a1"/>
    <w:uiPriority w:val="60"/>
    <w:rsid w:val="00FE7EB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9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9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8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1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0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1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9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8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8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tar_software\www.all-know.com\trunk\docs\&#26143;&#33426;&#25991;&#26723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2008-11-29T00:00:00</PublishDate>
  <Abstract>摘要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9F7F8DC-7F4D-462F-AF34-4FEC3F790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星芒文档.dotx</Template>
  <TotalTime>66</TotalTime>
  <Pages>5</Pages>
  <Words>242</Words>
  <Characters>1381</Characters>
  <Application>Microsoft Office Word</Application>
  <DocSecurity>0</DocSecurity>
  <Lines>11</Lines>
  <Paragraphs>3</Paragraphs>
  <ScaleCrop>false</ScaleCrop>
  <Company>北京星芒软件有限公司                   Fax/Tel：84921545                 http://www.starx-cn.com</Company>
  <LinksUpToDate>false</LinksUpToDate>
  <CharactersWithSpaces>1620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标题</dc:title>
  <dc:subject>使用说明</dc:subject>
  <dc:creator>xiaotao</dc:creator>
  <cp:keywords>目录</cp:keywords>
  <cp:lastModifiedBy>xiaotao</cp:lastModifiedBy>
  <cp:revision>92</cp:revision>
  <cp:lastPrinted>2009-08-28T09:28:00Z</cp:lastPrinted>
  <dcterms:created xsi:type="dcterms:W3CDTF">2009-09-09T01:25:00Z</dcterms:created>
  <dcterms:modified xsi:type="dcterms:W3CDTF">2009-09-24T01:59:00Z</dcterms:modified>
</cp:coreProperties>
</file>